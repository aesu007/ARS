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66D" w:rsidRDefault="005C2ECE" w:rsidP="00043DD8">
      <w:pPr>
        <w:jc w:val="both"/>
        <w:rPr>
          <w:rFonts w:eastAsia="SimSun"/>
          <w:b/>
          <w:bCs/>
          <w:color w:val="333399"/>
          <w:sz w:val="40"/>
        </w:rPr>
      </w:pPr>
      <w:r>
        <w:rPr>
          <w:rFonts w:eastAsia="SimSun"/>
          <w:b/>
          <w:bCs/>
          <w:color w:val="333399"/>
          <w:sz w:val="40"/>
        </w:rPr>
        <w:t xml:space="preserve"> </w:t>
      </w:r>
    </w:p>
    <w:p w:rsidR="0000338C" w:rsidRDefault="0000338C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3F766D" w:rsidRDefault="003F766D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8A2091" w:rsidRDefault="008A2091" w:rsidP="008A2091">
      <w:pPr>
        <w:pStyle w:val="Title"/>
      </w:pPr>
      <w:r w:rsidRPr="008A2091">
        <w:rPr>
          <w:rFonts w:eastAsia="SimSun"/>
          <w:bCs/>
          <w:color w:val="000080"/>
          <w:kern w:val="0"/>
          <w:sz w:val="40"/>
        </w:rPr>
        <w:t>Air</w:t>
      </w:r>
      <w:r w:rsidR="00145B9C">
        <w:rPr>
          <w:rFonts w:eastAsia="SimSun"/>
          <w:bCs/>
          <w:color w:val="000080"/>
          <w:kern w:val="0"/>
          <w:sz w:val="40"/>
        </w:rPr>
        <w:t xml:space="preserve"> </w:t>
      </w:r>
      <w:r w:rsidRPr="008A2091">
        <w:rPr>
          <w:rFonts w:eastAsia="SimSun"/>
          <w:bCs/>
          <w:color w:val="000080"/>
          <w:kern w:val="0"/>
          <w:sz w:val="40"/>
        </w:rPr>
        <w:t>ticket Reservation System</w:t>
      </w:r>
    </w:p>
    <w:p w:rsidR="008C182D" w:rsidRPr="008C182D" w:rsidRDefault="008C182D" w:rsidP="008A2091">
      <w:pPr>
        <w:pStyle w:val="Tempdoc1"/>
        <w:numPr>
          <w:ilvl w:val="0"/>
          <w:numId w:val="0"/>
        </w:numPr>
        <w:jc w:val="center"/>
        <w:rPr>
          <w:rFonts w:eastAsia="SimSun"/>
          <w:lang w:val="en-US" w:eastAsia="en-US"/>
        </w:rPr>
      </w:pPr>
    </w:p>
    <w:p w:rsidR="0015359B" w:rsidRDefault="008A2091" w:rsidP="008A2091">
      <w:pPr>
        <w:pStyle w:val="TempNormal1"/>
        <w:jc w:val="center"/>
        <w:rPr>
          <w:rFonts w:eastAsia="SimSun"/>
          <w:b/>
          <w:bCs/>
          <w:color w:val="000080"/>
          <w:sz w:val="40"/>
          <w:lang w:val="en-US" w:eastAsia="en-US"/>
        </w:rPr>
      </w:pPr>
      <w:r>
        <w:rPr>
          <w:rFonts w:eastAsia="SimSun"/>
          <w:b/>
          <w:bCs/>
          <w:color w:val="000080"/>
          <w:sz w:val="40"/>
          <w:lang w:val="en-US" w:eastAsia="en-US"/>
        </w:rPr>
        <w:t>Cancel Ticket</w:t>
      </w:r>
    </w:p>
    <w:p w:rsidR="008C182D" w:rsidRDefault="008C182D" w:rsidP="008A2091">
      <w:pPr>
        <w:pStyle w:val="TempNormal1"/>
        <w:jc w:val="center"/>
        <w:rPr>
          <w:rFonts w:eastAsia="SimSun"/>
          <w:b/>
          <w:bCs/>
          <w:color w:val="000080"/>
          <w:sz w:val="40"/>
        </w:rPr>
      </w:pPr>
    </w:p>
    <w:p w:rsidR="003F766D" w:rsidRDefault="00D50598" w:rsidP="008A2091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Functional Specification Document</w:t>
      </w:r>
    </w:p>
    <w:p w:rsidR="003F766D" w:rsidRDefault="00FB4E4F" w:rsidP="00043DD8">
      <w:pPr>
        <w:jc w:val="both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364490</wp:posOffset>
            </wp:positionV>
            <wp:extent cx="4343400" cy="1143000"/>
            <wp:effectExtent l="19050" t="0" r="0" b="0"/>
            <wp:wrapNone/>
            <wp:docPr id="3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766D">
        <w:rPr>
          <w:rFonts w:eastAsia="SimSun"/>
          <w:b/>
          <w:bCs/>
          <w:color w:val="333399"/>
          <w:sz w:val="40"/>
        </w:rPr>
        <w:t xml:space="preserve"> </w:t>
      </w:r>
    </w:p>
    <w:p w:rsidR="003F766D" w:rsidRDefault="003F766D" w:rsidP="00043DD8">
      <w:pPr>
        <w:pStyle w:val="BodyText0"/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596A5A" w:rsidRDefault="00596A5A" w:rsidP="00043DD8">
      <w:pPr>
        <w:jc w:val="both"/>
        <w:rPr>
          <w:noProof/>
        </w:rPr>
      </w:pPr>
    </w:p>
    <w:p w:rsidR="00596A5A" w:rsidRDefault="00596A5A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EF0DB4" w:rsidRDefault="00EF0DB4" w:rsidP="00D1144C">
      <w:pPr>
        <w:pStyle w:val="Heading1"/>
        <w:tabs>
          <w:tab w:val="left" w:pos="450"/>
        </w:tabs>
        <w:ind w:hanging="180"/>
        <w:jc w:val="both"/>
      </w:pPr>
      <w:bookmarkStart w:id="0" w:name="_Toc496075090"/>
      <w:bookmarkStart w:id="1" w:name="_Toc496080432"/>
      <w:bookmarkStart w:id="2" w:name="_Toc299975976"/>
      <w:bookmarkStart w:id="3" w:name="_Toc300695784"/>
      <w:bookmarkStart w:id="4" w:name="_Toc496080440"/>
      <w:bookmarkStart w:id="5" w:name="_Toc445546121"/>
      <w:bookmarkStart w:id="6" w:name="_Toc479962504"/>
      <w:bookmarkStart w:id="7" w:name="_Toc479970726"/>
      <w:bookmarkStart w:id="8" w:name="_Toc524346108"/>
      <w:bookmarkStart w:id="9" w:name="_Toc527372232"/>
      <w:bookmarkStart w:id="10" w:name="_Toc102287369"/>
      <w:r>
        <w:lastRenderedPageBreak/>
        <w:t>DOCUMENT PURPOSE</w:t>
      </w:r>
      <w:bookmarkEnd w:id="0"/>
      <w:bookmarkEnd w:id="1"/>
      <w:bookmarkEnd w:id="2"/>
      <w:bookmarkEnd w:id="3"/>
    </w:p>
    <w:p w:rsidR="008A2091" w:rsidRDefault="008A2091" w:rsidP="008A2091">
      <w:pPr>
        <w:spacing w:after="100" w:afterAutospacing="1"/>
        <w:ind w:right="-90"/>
      </w:pPr>
      <w:r>
        <w:t>This document illustrates the functional specification of the Airline</w:t>
      </w:r>
      <w:r w:rsidR="008C6102">
        <w:t xml:space="preserve"> Reservation System (ARS) application. AR</w:t>
      </w:r>
      <w:r>
        <w:t>S a system which is used to book ticket for flight. The following are the few important modules in the system</w:t>
      </w:r>
    </w:p>
    <w:p w:rsidR="008A2091" w:rsidRDefault="008A2091" w:rsidP="008A2091">
      <w:pPr>
        <w:numPr>
          <w:ilvl w:val="0"/>
          <w:numId w:val="40"/>
        </w:numPr>
        <w:spacing w:after="100" w:afterAutospacing="1"/>
        <w:ind w:right="-90"/>
      </w:pPr>
      <w:r>
        <w:t>Customer Registration</w:t>
      </w:r>
    </w:p>
    <w:p w:rsidR="008A2091" w:rsidRDefault="008A2091" w:rsidP="008A2091">
      <w:pPr>
        <w:numPr>
          <w:ilvl w:val="0"/>
          <w:numId w:val="40"/>
        </w:numPr>
        <w:spacing w:after="100" w:afterAutospacing="1"/>
        <w:ind w:right="-90"/>
      </w:pPr>
      <w:r>
        <w:t>Searching</w:t>
      </w:r>
    </w:p>
    <w:p w:rsidR="008A2091" w:rsidRDefault="008A2091" w:rsidP="008A2091">
      <w:pPr>
        <w:numPr>
          <w:ilvl w:val="0"/>
          <w:numId w:val="40"/>
        </w:numPr>
        <w:spacing w:after="100" w:afterAutospacing="1"/>
        <w:ind w:right="-90"/>
      </w:pPr>
      <w:r>
        <w:t>Booking and Payment</w:t>
      </w:r>
    </w:p>
    <w:p w:rsidR="008A2091" w:rsidRDefault="008A2091" w:rsidP="008A2091">
      <w:pPr>
        <w:numPr>
          <w:ilvl w:val="0"/>
          <w:numId w:val="40"/>
        </w:numPr>
        <w:spacing w:after="100" w:afterAutospacing="1"/>
        <w:ind w:right="-90"/>
      </w:pPr>
      <w:r>
        <w:t>Edit Profile</w:t>
      </w:r>
    </w:p>
    <w:p w:rsidR="008A2091" w:rsidRDefault="008A2091" w:rsidP="008A2091">
      <w:pPr>
        <w:numPr>
          <w:ilvl w:val="0"/>
          <w:numId w:val="40"/>
        </w:numPr>
        <w:spacing w:after="100" w:afterAutospacing="1"/>
        <w:ind w:right="-90"/>
      </w:pPr>
      <w:r>
        <w:t>Cancellation</w:t>
      </w:r>
    </w:p>
    <w:p w:rsidR="00CB2400" w:rsidRDefault="00CB2400" w:rsidP="00111B4A">
      <w:pPr>
        <w:spacing w:after="100" w:afterAutospacing="1"/>
        <w:ind w:right="-90"/>
      </w:pPr>
      <w:r w:rsidRPr="006B7ADB">
        <w:t>This</w:t>
      </w:r>
      <w:r>
        <w:rPr>
          <w:b/>
        </w:rPr>
        <w:t xml:space="preserve"> </w:t>
      </w:r>
      <w:r w:rsidRPr="006B7ADB">
        <w:t>docume</w:t>
      </w:r>
      <w:r w:rsidRPr="0025060C">
        <w:t>nt</w:t>
      </w:r>
      <w:r>
        <w:rPr>
          <w:b/>
        </w:rPr>
        <w:t xml:space="preserve"> </w:t>
      </w:r>
      <w:r w:rsidRPr="006B7ADB">
        <w:t>details</w:t>
      </w:r>
      <w:r>
        <w:rPr>
          <w:b/>
        </w:rPr>
        <w:t xml:space="preserve"> </w:t>
      </w:r>
      <w:r w:rsidRPr="006B7ADB">
        <w:t>o</w:t>
      </w:r>
      <w:r w:rsidR="00B912F1">
        <w:t>ut the requirements f</w:t>
      </w:r>
      <w:r>
        <w:t xml:space="preserve">or the </w:t>
      </w:r>
      <w:r w:rsidR="008A2091">
        <w:t>Ticket</w:t>
      </w:r>
      <w:r w:rsidR="008C182D">
        <w:t xml:space="preserve"> Cancellation</w:t>
      </w:r>
      <w:r w:rsidR="00B912F1">
        <w:t xml:space="preserve"> </w:t>
      </w:r>
      <w:r w:rsidR="00D21F64">
        <w:t>module</w:t>
      </w:r>
      <w:r>
        <w:t xml:space="preserve">. The </w:t>
      </w:r>
      <w:r w:rsidRPr="006B7ADB">
        <w:t xml:space="preserve">details </w:t>
      </w:r>
      <w:r>
        <w:t>for the other modules will be given in the respective modules</w:t>
      </w:r>
      <w:r w:rsidR="0015359B">
        <w:t xml:space="preserve"> functional specification</w:t>
      </w:r>
      <w:r>
        <w:t>.</w:t>
      </w:r>
    </w:p>
    <w:p w:rsidR="00BB0872" w:rsidRDefault="008A2091" w:rsidP="00111B4A">
      <w:pPr>
        <w:pStyle w:val="Heading1"/>
        <w:spacing w:after="100" w:afterAutospacing="1"/>
      </w:pPr>
      <w:bookmarkStart w:id="11" w:name="_Toc299975979"/>
      <w:bookmarkStart w:id="12" w:name="_Toc300695787"/>
      <w:bookmarkEnd w:id="4"/>
      <w:r>
        <w:t>Ticket</w:t>
      </w:r>
      <w:r w:rsidR="008C182D">
        <w:t xml:space="preserve"> Cancellation</w:t>
      </w:r>
      <w:r w:rsidR="008A653E">
        <w:t xml:space="preserve"> </w:t>
      </w:r>
      <w:r w:rsidR="00DF4B5B">
        <w:t>u</w:t>
      </w:r>
      <w:r w:rsidR="00025BEA">
        <w:t>se</w:t>
      </w:r>
      <w:r w:rsidR="00DF4B5B">
        <w:t xml:space="preserve"> c</w:t>
      </w:r>
      <w:r w:rsidR="00BB0872">
        <w:t>ase</w:t>
      </w:r>
      <w:bookmarkEnd w:id="11"/>
      <w:bookmarkEnd w:id="12"/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173196" w:rsidRDefault="00DF4B5B" w:rsidP="00043DD8">
      <w:pPr>
        <w:pStyle w:val="TempNormal2"/>
        <w:jc w:val="both"/>
        <w:rPr>
          <w:rFonts w:cs="Arial"/>
          <w:sz w:val="20"/>
        </w:rPr>
      </w:pPr>
      <w:r>
        <w:rPr>
          <w:rFonts w:cs="Arial"/>
          <w:sz w:val="20"/>
        </w:rPr>
        <w:t>This use cas</w:t>
      </w:r>
      <w:r w:rsidR="008C182D">
        <w:rPr>
          <w:rFonts w:cs="Arial"/>
          <w:sz w:val="20"/>
        </w:rPr>
        <w:t>e will be used by customer</w:t>
      </w:r>
      <w:r>
        <w:rPr>
          <w:rFonts w:cs="Arial"/>
          <w:sz w:val="20"/>
        </w:rPr>
        <w:t xml:space="preserve"> to </w:t>
      </w:r>
      <w:r w:rsidR="008C182D">
        <w:rPr>
          <w:rFonts w:cs="Arial"/>
          <w:sz w:val="20"/>
        </w:rPr>
        <w:t xml:space="preserve">cancel his/her </w:t>
      </w:r>
      <w:r w:rsidR="008A2091">
        <w:rPr>
          <w:rFonts w:cs="Arial"/>
          <w:sz w:val="20"/>
        </w:rPr>
        <w:t>ticket</w:t>
      </w:r>
      <w:r w:rsidR="00DC3AEF">
        <w:rPr>
          <w:rFonts w:cs="Arial"/>
          <w:sz w:val="20"/>
        </w:rPr>
        <w:t xml:space="preserve"> and update the same into</w:t>
      </w:r>
      <w:r w:rsidR="00375E84">
        <w:rPr>
          <w:rFonts w:cs="Arial"/>
          <w:sz w:val="20"/>
        </w:rPr>
        <w:t xml:space="preserve"> the</w:t>
      </w:r>
      <w:r w:rsidR="00797413">
        <w:rPr>
          <w:rFonts w:cs="Arial"/>
          <w:sz w:val="20"/>
        </w:rPr>
        <w:t xml:space="preserve"> system. The </w:t>
      </w:r>
      <w:r w:rsidR="008C182D">
        <w:rPr>
          <w:rFonts w:cs="Arial"/>
          <w:sz w:val="20"/>
        </w:rPr>
        <w:t>customer</w:t>
      </w:r>
      <w:r w:rsidR="00797413">
        <w:rPr>
          <w:rFonts w:cs="Arial"/>
          <w:sz w:val="20"/>
        </w:rPr>
        <w:t xml:space="preserve"> should have the </w:t>
      </w:r>
      <w:r w:rsidR="008A2091">
        <w:rPr>
          <w:rFonts w:cs="Arial"/>
          <w:sz w:val="20"/>
        </w:rPr>
        <w:t>booking</w:t>
      </w:r>
      <w:r w:rsidR="008C182D">
        <w:rPr>
          <w:rFonts w:cs="Arial"/>
          <w:sz w:val="20"/>
        </w:rPr>
        <w:t xml:space="preserve"> id</w:t>
      </w:r>
      <w:r w:rsidR="00797413">
        <w:rPr>
          <w:rFonts w:cs="Arial"/>
          <w:sz w:val="20"/>
        </w:rPr>
        <w:t xml:space="preserve"> to be </w:t>
      </w:r>
      <w:r w:rsidR="00375E84">
        <w:rPr>
          <w:rFonts w:cs="Arial"/>
          <w:sz w:val="20"/>
        </w:rPr>
        <w:t>searched from</w:t>
      </w:r>
      <w:r w:rsidR="00797413">
        <w:rPr>
          <w:rFonts w:cs="Arial"/>
          <w:sz w:val="20"/>
        </w:rPr>
        <w:t xml:space="preserve"> the </w:t>
      </w:r>
      <w:r w:rsidR="00717307">
        <w:rPr>
          <w:rFonts w:cs="Arial"/>
          <w:sz w:val="20"/>
        </w:rPr>
        <w:t xml:space="preserve">system. </w:t>
      </w:r>
    </w:p>
    <w:p w:rsidR="00375E84" w:rsidRPr="00FA777A" w:rsidRDefault="00375E84" w:rsidP="00043DD8">
      <w:pPr>
        <w:pStyle w:val="TempNormal2"/>
        <w:jc w:val="both"/>
        <w:rPr>
          <w:rFonts w:cs="Arial"/>
          <w:sz w:val="20"/>
        </w:rPr>
      </w:pPr>
    </w:p>
    <w:p w:rsidR="00260AAD" w:rsidRDefault="008A2091" w:rsidP="00260AAD">
      <w:pPr>
        <w:pStyle w:val="Heading3"/>
        <w:tabs>
          <w:tab w:val="clear" w:pos="1800"/>
          <w:tab w:val="num" w:pos="1110"/>
        </w:tabs>
        <w:ind w:hanging="1050"/>
        <w:rPr>
          <w:lang w:val="en-GB"/>
        </w:rPr>
      </w:pPr>
      <w:r>
        <w:rPr>
          <w:lang w:val="en-GB"/>
        </w:rPr>
        <w:t>Cancel Ticket</w:t>
      </w:r>
      <w:r w:rsidR="00A1734C">
        <w:rPr>
          <w:lang w:val="en-GB"/>
        </w:rPr>
        <w:t xml:space="preserve"> case 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Trigger</w:t>
      </w:r>
      <w:r w:rsidR="00D54B10">
        <w:rPr>
          <w:rFonts w:cs="Arial"/>
          <w:b/>
          <w:bCs/>
          <w:lang w:val="en-GB"/>
        </w:rPr>
        <w:t xml:space="preserve">: </w:t>
      </w:r>
      <w:r w:rsidR="00714F5C">
        <w:rPr>
          <w:rFonts w:cs="Arial"/>
          <w:lang w:val="en-GB"/>
        </w:rPr>
        <w:t>Customer</w:t>
      </w:r>
      <w:r w:rsidR="00F30D8D">
        <w:rPr>
          <w:rFonts w:cs="Arial"/>
          <w:lang w:val="en-GB"/>
        </w:rPr>
        <w:t xml:space="preserve"> triggers the functionality once he/she receives the </w:t>
      </w:r>
      <w:r w:rsidR="008A2091">
        <w:rPr>
          <w:rFonts w:cs="Arial"/>
          <w:lang w:val="en-GB"/>
        </w:rPr>
        <w:t>booking id</w:t>
      </w:r>
      <w:r w:rsidR="00014DB8">
        <w:rPr>
          <w:rFonts w:cs="Arial"/>
          <w:lang w:val="en-GB"/>
        </w:rPr>
        <w:t>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Pre-Conditions / Assumptions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014DB8" w:rsidP="00111B4A">
      <w:pPr>
        <w:numPr>
          <w:ilvl w:val="0"/>
          <w:numId w:val="33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The customer</w:t>
      </w:r>
      <w:r w:rsidR="00717307">
        <w:rPr>
          <w:rFonts w:cs="Arial"/>
          <w:lang w:val="en-GB"/>
        </w:rPr>
        <w:t xml:space="preserve"> </w:t>
      </w:r>
      <w:r w:rsidR="008C2185">
        <w:rPr>
          <w:rFonts w:cs="Arial"/>
          <w:lang w:val="en-GB"/>
        </w:rPr>
        <w:t xml:space="preserve">should have </w:t>
      </w:r>
      <w:r w:rsidR="00DC3AEF">
        <w:rPr>
          <w:rFonts w:cs="Arial"/>
          <w:lang w:val="en-GB"/>
        </w:rPr>
        <w:t xml:space="preserve">the </w:t>
      </w:r>
      <w:r w:rsidR="008A2091">
        <w:rPr>
          <w:rFonts w:cs="Arial"/>
          <w:lang w:val="en-GB"/>
        </w:rPr>
        <w:t>booking</w:t>
      </w:r>
      <w:r>
        <w:rPr>
          <w:rFonts w:cs="Arial"/>
          <w:lang w:val="en-GB"/>
        </w:rPr>
        <w:t xml:space="preserve"> id</w:t>
      </w:r>
      <w:r w:rsidR="00717307">
        <w:rPr>
          <w:rFonts w:cs="Arial"/>
          <w:lang w:val="en-GB"/>
        </w:rPr>
        <w:t xml:space="preserve"> to be </w:t>
      </w:r>
      <w:r w:rsidR="00375E84">
        <w:rPr>
          <w:rFonts w:cs="Arial"/>
          <w:lang w:val="en-GB"/>
        </w:rPr>
        <w:t>searched from the</w:t>
      </w:r>
      <w:r w:rsidR="00717307">
        <w:rPr>
          <w:rFonts w:cs="Arial"/>
          <w:lang w:val="en-GB"/>
        </w:rPr>
        <w:t xml:space="preserve"> system</w:t>
      </w:r>
      <w:r w:rsidR="002D21CA">
        <w:rPr>
          <w:rFonts w:cs="Arial"/>
          <w:lang w:val="en-GB"/>
        </w:rPr>
        <w:t>.</w:t>
      </w:r>
      <w:r w:rsidR="00717307">
        <w:rPr>
          <w:rFonts w:cs="Arial"/>
          <w:lang w:val="en-GB"/>
        </w:rPr>
        <w:t xml:space="preserve"> 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Post Conditions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C50ACE" w:rsidP="00111B4A">
      <w:pPr>
        <w:numPr>
          <w:ilvl w:val="0"/>
          <w:numId w:val="34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The </w:t>
      </w:r>
      <w:r w:rsidR="008A2091">
        <w:rPr>
          <w:rFonts w:cs="Arial"/>
          <w:lang w:val="en-GB"/>
        </w:rPr>
        <w:t>booking</w:t>
      </w:r>
      <w:r w:rsidR="00375E84">
        <w:rPr>
          <w:rFonts w:cs="Arial"/>
          <w:lang w:val="en-GB"/>
        </w:rPr>
        <w:t xml:space="preserve"> details will be </w:t>
      </w:r>
      <w:r w:rsidR="00651529">
        <w:rPr>
          <w:rFonts w:cs="Arial"/>
          <w:lang w:val="en-GB"/>
        </w:rPr>
        <w:t>retri</w:t>
      </w:r>
      <w:r w:rsidR="00DC3AEF">
        <w:rPr>
          <w:rFonts w:cs="Arial"/>
          <w:lang w:val="en-GB"/>
        </w:rPr>
        <w:t>eved from the database, calculate the</w:t>
      </w:r>
      <w:r w:rsidR="008A2091">
        <w:rPr>
          <w:rFonts w:cs="Arial"/>
          <w:lang w:val="en-GB"/>
        </w:rPr>
        <w:t xml:space="preserve"> cancellation charge and</w:t>
      </w:r>
      <w:r w:rsidR="00DC3AEF">
        <w:rPr>
          <w:rFonts w:cs="Arial"/>
          <w:lang w:val="en-GB"/>
        </w:rPr>
        <w:t xml:space="preserve"> </w:t>
      </w:r>
      <w:r w:rsidR="00014DB8">
        <w:rPr>
          <w:rFonts w:cs="Arial"/>
          <w:lang w:val="en-GB"/>
        </w:rPr>
        <w:t>refundable</w:t>
      </w:r>
      <w:r w:rsidR="00DC3AEF">
        <w:rPr>
          <w:rFonts w:cs="Arial"/>
          <w:lang w:val="en-GB"/>
        </w:rPr>
        <w:t xml:space="preserve"> amount and will update the same into the system.</w:t>
      </w:r>
    </w:p>
    <w:p w:rsidR="00D54B10" w:rsidRDefault="00D54B10" w:rsidP="00D54B10">
      <w:pPr>
        <w:spacing w:after="0"/>
        <w:ind w:left="720"/>
        <w:rPr>
          <w:rFonts w:cs="Arial"/>
          <w:lang w:val="en-GB"/>
        </w:rPr>
      </w:pPr>
    </w:p>
    <w:p w:rsidR="00023C6C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Success End Condition</w:t>
      </w:r>
      <w:r w:rsidR="00D02378">
        <w:rPr>
          <w:rFonts w:cs="Arial"/>
          <w:b/>
          <w:bCs/>
          <w:lang w:val="en-GB"/>
        </w:rPr>
        <w:t>:</w:t>
      </w:r>
      <w:r w:rsidR="00D54B10">
        <w:rPr>
          <w:rFonts w:cs="Arial"/>
          <w:lang w:val="en-GB"/>
        </w:rPr>
        <w:t xml:space="preserve"> </w:t>
      </w:r>
      <w:r w:rsidR="00375E84">
        <w:rPr>
          <w:rFonts w:cs="Arial"/>
          <w:lang w:val="en-GB"/>
        </w:rPr>
        <w:t xml:space="preserve">Display the </w:t>
      </w:r>
      <w:r w:rsidR="008A2091">
        <w:rPr>
          <w:rFonts w:cs="Arial"/>
          <w:lang w:val="en-GB"/>
        </w:rPr>
        <w:t xml:space="preserve">cancellation charge, </w:t>
      </w:r>
      <w:r w:rsidR="00014DB8">
        <w:rPr>
          <w:rFonts w:cs="Arial"/>
          <w:lang w:val="en-GB"/>
        </w:rPr>
        <w:t>refundable</w:t>
      </w:r>
      <w:r w:rsidR="00023C6C">
        <w:rPr>
          <w:rFonts w:cs="Arial"/>
          <w:lang w:val="en-GB"/>
        </w:rPr>
        <w:t xml:space="preserve"> amount including </w:t>
      </w:r>
      <w:r w:rsidR="008A2091">
        <w:rPr>
          <w:rFonts w:cs="Arial"/>
          <w:lang w:val="en-GB"/>
        </w:rPr>
        <w:t>booking</w:t>
      </w:r>
      <w:r w:rsidR="00023C6C">
        <w:rPr>
          <w:rFonts w:cs="Arial"/>
          <w:lang w:val="en-GB"/>
        </w:rPr>
        <w:t xml:space="preserve"> details and on confirmation update the same into the system.</w:t>
      </w:r>
    </w:p>
    <w:p w:rsidR="00023C6C" w:rsidRDefault="00023C6C" w:rsidP="00111B4A">
      <w:pPr>
        <w:spacing w:after="0"/>
        <w:rPr>
          <w:rFonts w:cs="Arial"/>
          <w:lang w:val="en-GB"/>
        </w:rPr>
      </w:pPr>
    </w:p>
    <w:p w:rsidR="009B3A29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Failed End Condition</w:t>
      </w:r>
      <w:r w:rsidR="00D02378">
        <w:rPr>
          <w:rFonts w:cs="Arial"/>
          <w:b/>
          <w:bCs/>
          <w:lang w:val="en-GB"/>
        </w:rPr>
        <w:t>:</w:t>
      </w:r>
      <w:r w:rsidR="00D54B10">
        <w:rPr>
          <w:rFonts w:cs="Arial"/>
          <w:lang w:val="en-GB"/>
        </w:rPr>
        <w:t xml:space="preserve"> </w:t>
      </w:r>
      <w:r w:rsidR="005A4C38">
        <w:rPr>
          <w:rFonts w:cs="Arial"/>
          <w:lang w:val="en-GB"/>
        </w:rPr>
        <w:t xml:space="preserve">The system should throw an error message if </w:t>
      </w:r>
      <w:r w:rsidR="000013CD">
        <w:rPr>
          <w:rFonts w:cs="Arial"/>
          <w:lang w:val="en-GB"/>
        </w:rPr>
        <w:t xml:space="preserve">one of </w:t>
      </w:r>
      <w:r w:rsidR="005A4C38">
        <w:rPr>
          <w:rFonts w:cs="Arial"/>
          <w:lang w:val="en-GB"/>
        </w:rPr>
        <w:t xml:space="preserve">the </w:t>
      </w:r>
      <w:r w:rsidR="00375E84">
        <w:rPr>
          <w:rFonts w:cs="Arial"/>
          <w:lang w:val="en-GB"/>
        </w:rPr>
        <w:t>validations</w:t>
      </w:r>
      <w:r w:rsidR="005A4C38">
        <w:rPr>
          <w:rFonts w:cs="Arial"/>
          <w:lang w:val="en-GB"/>
        </w:rPr>
        <w:t xml:space="preserve"> </w:t>
      </w:r>
      <w:r w:rsidR="004468D0">
        <w:rPr>
          <w:rFonts w:cs="Arial"/>
          <w:lang w:val="en-GB"/>
        </w:rPr>
        <w:t>is wrong</w:t>
      </w:r>
      <w:r w:rsidR="00F049FC">
        <w:rPr>
          <w:rFonts w:cs="Arial"/>
          <w:lang w:val="en-GB"/>
        </w:rPr>
        <w:t>.</w:t>
      </w:r>
      <w:r w:rsidR="00D14B4F">
        <w:rPr>
          <w:rFonts w:cs="Arial"/>
          <w:lang w:val="en-GB"/>
        </w:rPr>
        <w:t xml:space="preserve"> The</w:t>
      </w:r>
      <w:r w:rsidR="002713E5">
        <w:rPr>
          <w:rFonts w:cs="Arial"/>
          <w:lang w:val="en-GB"/>
        </w:rPr>
        <w:t xml:space="preserve"> error message and </w:t>
      </w:r>
      <w:r w:rsidR="006A1706">
        <w:rPr>
          <w:rFonts w:cs="Arial"/>
          <w:lang w:val="en-GB"/>
        </w:rPr>
        <w:t>error code</w:t>
      </w:r>
      <w:r w:rsidR="002713E5">
        <w:rPr>
          <w:rFonts w:cs="Arial"/>
          <w:lang w:val="en-GB"/>
        </w:rPr>
        <w:t xml:space="preserve"> needs to be identified during design.</w:t>
      </w:r>
      <w:r w:rsidR="0073776D">
        <w:rPr>
          <w:rFonts w:cs="Arial"/>
          <w:lang w:val="en-GB"/>
        </w:rPr>
        <w:t xml:space="preserve"> The validation and business rules are mentioned in the business rules section.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835275" w:rsidRDefault="00835275" w:rsidP="006511BC">
      <w:pPr>
        <w:spacing w:after="0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Steps &amp; Actions</w:t>
      </w:r>
      <w:r w:rsidR="00D02378">
        <w:rPr>
          <w:rFonts w:cs="Arial"/>
          <w:b/>
          <w:bCs/>
          <w:lang w:val="en-GB"/>
        </w:rPr>
        <w:t>:</w:t>
      </w:r>
    </w:p>
    <w:p w:rsidR="00E46924" w:rsidRPr="00E46924" w:rsidRDefault="00E46924" w:rsidP="00E46924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lang w:val="en-GB"/>
        </w:rPr>
      </w:pPr>
      <w:r w:rsidRPr="00E46924">
        <w:rPr>
          <w:rFonts w:ascii="Arial" w:eastAsia="Times New Roman" w:hAnsi="Arial" w:cs="Arial"/>
          <w:sz w:val="20"/>
          <w:lang w:val="en-GB"/>
        </w:rPr>
        <w:t>Registered user should login to the system.</w:t>
      </w:r>
    </w:p>
    <w:p w:rsidR="00E46924" w:rsidRPr="00E46924" w:rsidRDefault="00E46924" w:rsidP="00E46924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lang w:val="en-GB"/>
        </w:rPr>
      </w:pPr>
      <w:r w:rsidRPr="00E46924">
        <w:rPr>
          <w:rFonts w:ascii="Arial" w:eastAsia="Times New Roman" w:hAnsi="Arial" w:cs="Arial"/>
          <w:sz w:val="20"/>
          <w:lang w:val="en-GB"/>
        </w:rPr>
        <w:t>Clicks on Cancel Booking option.</w:t>
      </w:r>
    </w:p>
    <w:p w:rsidR="00E46924" w:rsidRPr="00E46924" w:rsidRDefault="00E46924" w:rsidP="00E46924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lang w:val="en-GB"/>
        </w:rPr>
      </w:pPr>
      <w:r w:rsidRPr="00E46924">
        <w:rPr>
          <w:rFonts w:ascii="Arial" w:eastAsia="Times New Roman" w:hAnsi="Arial" w:cs="Arial"/>
          <w:sz w:val="20"/>
          <w:lang w:val="en-GB"/>
        </w:rPr>
        <w:t>Provide the booking id.</w:t>
      </w:r>
    </w:p>
    <w:p w:rsidR="00835275" w:rsidRDefault="00C73618" w:rsidP="006511BC">
      <w:pPr>
        <w:numPr>
          <w:ilvl w:val="0"/>
          <w:numId w:val="35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System should </w:t>
      </w:r>
      <w:r w:rsidR="000013CD">
        <w:rPr>
          <w:rFonts w:cs="Arial"/>
          <w:lang w:val="en-GB"/>
        </w:rPr>
        <w:t>display</w:t>
      </w:r>
      <w:r>
        <w:rPr>
          <w:rFonts w:cs="Arial"/>
          <w:lang w:val="en-GB"/>
        </w:rPr>
        <w:t xml:space="preserve"> all the necessary fields in the screen.</w:t>
      </w:r>
    </w:p>
    <w:p w:rsidR="00967327" w:rsidRPr="00E46924" w:rsidRDefault="00967327" w:rsidP="00967327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lang w:val="en-GB"/>
        </w:rPr>
      </w:pPr>
      <w:r w:rsidRPr="00E46924">
        <w:rPr>
          <w:rFonts w:ascii="Arial" w:eastAsia="Times New Roman" w:hAnsi="Arial" w:cs="Arial"/>
          <w:sz w:val="20"/>
          <w:lang w:val="en-GB"/>
        </w:rPr>
        <w:t xml:space="preserve">Calculate the cancellation charge. If cancellation is done before10 days and above10% will be deducted, before 5 days 20% and before 1 day 50% will be deducted from the total fare.    </w:t>
      </w:r>
    </w:p>
    <w:p w:rsidR="00967327" w:rsidRPr="00E46924" w:rsidRDefault="00967327" w:rsidP="00967327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lang w:val="en-GB"/>
        </w:rPr>
      </w:pPr>
      <w:r w:rsidRPr="00E46924">
        <w:rPr>
          <w:rFonts w:ascii="Arial" w:eastAsia="Times New Roman" w:hAnsi="Arial" w:cs="Arial"/>
          <w:sz w:val="20"/>
          <w:lang w:val="en-GB"/>
        </w:rPr>
        <w:t>Calculate the refundable amount:</w:t>
      </w:r>
    </w:p>
    <w:p w:rsidR="00967327" w:rsidRDefault="00145B9C" w:rsidP="00967327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Ref</w:t>
      </w:r>
      <w:r w:rsidR="00967327" w:rsidRPr="00967327">
        <w:rPr>
          <w:b/>
        </w:rPr>
        <w:t>undableAmount</w:t>
      </w:r>
      <w:proofErr w:type="spellEnd"/>
      <w:r w:rsidR="00967327" w:rsidRPr="00967327">
        <w:rPr>
          <w:b/>
        </w:rPr>
        <w:t>=</w:t>
      </w:r>
      <w:proofErr w:type="spellStart"/>
      <w:r w:rsidR="00967327" w:rsidRPr="00967327">
        <w:rPr>
          <w:b/>
        </w:rPr>
        <w:t>TotalFare</w:t>
      </w:r>
      <w:proofErr w:type="spellEnd"/>
      <w:r w:rsidR="00967327" w:rsidRPr="00967327">
        <w:rPr>
          <w:b/>
        </w:rPr>
        <w:t xml:space="preserve"> – </w:t>
      </w:r>
      <w:proofErr w:type="spellStart"/>
      <w:r w:rsidR="00967327" w:rsidRPr="00967327">
        <w:rPr>
          <w:b/>
        </w:rPr>
        <w:t>CancellationCharge</w:t>
      </w:r>
      <w:proofErr w:type="spellEnd"/>
    </w:p>
    <w:p w:rsidR="00171C7B" w:rsidRPr="00171C7B" w:rsidRDefault="00171C7B" w:rsidP="00171C7B">
      <w:pPr>
        <w:pStyle w:val="ListParagraph"/>
        <w:numPr>
          <w:ilvl w:val="0"/>
          <w:numId w:val="35"/>
        </w:numPr>
      </w:pPr>
      <w:r w:rsidRPr="00171C7B">
        <w:t>Available seats should be updated accordingly.</w:t>
      </w:r>
    </w:p>
    <w:p w:rsidR="00967327" w:rsidRDefault="00967327" w:rsidP="00967327">
      <w:pPr>
        <w:spacing w:after="0"/>
        <w:ind w:left="720"/>
        <w:rPr>
          <w:rFonts w:cs="Arial"/>
          <w:lang w:val="en-GB"/>
        </w:rPr>
      </w:pPr>
    </w:p>
    <w:p w:rsidR="00121B59" w:rsidRDefault="00121B59" w:rsidP="00121B59">
      <w:pPr>
        <w:spacing w:after="0"/>
        <w:rPr>
          <w:rFonts w:cs="Arial"/>
          <w:lang w:val="en-GB"/>
        </w:rPr>
      </w:pPr>
    </w:p>
    <w:p w:rsidR="00C53DE2" w:rsidRDefault="00D14B4F" w:rsidP="00C53DE2">
      <w:pPr>
        <w:jc w:val="both"/>
        <w:rPr>
          <w:rFonts w:cs="Arial"/>
          <w:b/>
          <w:bCs/>
          <w:lang w:val="en-GB"/>
        </w:rPr>
      </w:pPr>
      <w:bookmarkStart w:id="13" w:name="_Toc493581196"/>
      <w:bookmarkStart w:id="14" w:name="_Toc496080442"/>
      <w:r>
        <w:rPr>
          <w:rFonts w:cs="Arial"/>
          <w:b/>
          <w:bCs/>
          <w:lang w:val="en-GB"/>
        </w:rPr>
        <w:t>Business Rules &amp; Validations</w:t>
      </w:r>
      <w:r w:rsidR="00E76822">
        <w:rPr>
          <w:rFonts w:cs="Arial"/>
          <w:b/>
          <w:bCs/>
          <w:lang w:val="en-GB"/>
        </w:rPr>
        <w:t>:</w:t>
      </w:r>
    </w:p>
    <w:p w:rsidR="00D14B4F" w:rsidRDefault="00121B59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 xml:space="preserve">When </w:t>
      </w:r>
      <w:r w:rsidR="009432BE">
        <w:rPr>
          <w:rFonts w:cs="Arial"/>
          <w:lang w:val="en-GB"/>
        </w:rPr>
        <w:t>booking</w:t>
      </w:r>
      <w:r w:rsidR="00014DB8">
        <w:rPr>
          <w:rFonts w:cs="Arial"/>
          <w:lang w:val="en-GB"/>
        </w:rPr>
        <w:t xml:space="preserve"> id</w:t>
      </w:r>
      <w:r w:rsidR="00B73F99">
        <w:rPr>
          <w:rFonts w:cs="Arial"/>
          <w:lang w:val="en-GB"/>
        </w:rPr>
        <w:t xml:space="preserve"> </w:t>
      </w:r>
      <w:r w:rsidR="009432BE">
        <w:rPr>
          <w:rFonts w:cs="Arial"/>
          <w:lang w:val="en-GB"/>
        </w:rPr>
        <w:t>blank</w:t>
      </w:r>
      <w:r w:rsidR="00B73F99">
        <w:rPr>
          <w:rFonts w:cs="Arial"/>
          <w:lang w:val="en-GB"/>
        </w:rPr>
        <w:t>, system should display appropriate error message.</w:t>
      </w:r>
    </w:p>
    <w:p w:rsidR="00D03294" w:rsidRDefault="00121B59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When </w:t>
      </w:r>
      <w:r w:rsidR="009432BE">
        <w:rPr>
          <w:rFonts w:cs="Arial"/>
          <w:lang w:val="en-GB"/>
        </w:rPr>
        <w:t>booking</w:t>
      </w:r>
      <w:r w:rsidR="00014DB8">
        <w:rPr>
          <w:rFonts w:cs="Arial"/>
          <w:lang w:val="en-GB"/>
        </w:rPr>
        <w:t xml:space="preserve"> id</w:t>
      </w:r>
      <w:r w:rsidR="00B73F99">
        <w:rPr>
          <w:rFonts w:cs="Arial"/>
          <w:lang w:val="en-GB"/>
        </w:rPr>
        <w:t xml:space="preserve"> not found into the system, system should display appropriate error message.</w:t>
      </w:r>
    </w:p>
    <w:p w:rsidR="00B73F99" w:rsidRDefault="00B73F99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When </w:t>
      </w:r>
      <w:r w:rsidR="009432BE">
        <w:rPr>
          <w:rFonts w:cs="Arial"/>
          <w:lang w:val="en-GB"/>
        </w:rPr>
        <w:t>cancellation is done on the same day of journey</w:t>
      </w:r>
      <w:r>
        <w:rPr>
          <w:rFonts w:cs="Arial"/>
          <w:lang w:val="en-GB"/>
        </w:rPr>
        <w:t>, system should display appropriate error message.</w:t>
      </w:r>
    </w:p>
    <w:p w:rsidR="00B73F99" w:rsidRDefault="00014DB8" w:rsidP="00CF4602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When the </w:t>
      </w:r>
      <w:r w:rsidR="009432BE">
        <w:rPr>
          <w:rFonts w:cs="Arial"/>
          <w:lang w:val="en-GB"/>
        </w:rPr>
        <w:t xml:space="preserve">booking </w:t>
      </w:r>
      <w:r w:rsidR="00B73F99">
        <w:rPr>
          <w:rFonts w:cs="Arial"/>
          <w:lang w:val="en-GB"/>
        </w:rPr>
        <w:t xml:space="preserve">is already </w:t>
      </w:r>
      <w:r w:rsidR="009432BE">
        <w:rPr>
          <w:rFonts w:cs="Arial"/>
          <w:lang w:val="en-GB"/>
        </w:rPr>
        <w:t>cancelled</w:t>
      </w:r>
      <w:r w:rsidR="00B73F99">
        <w:rPr>
          <w:rFonts w:cs="Arial"/>
          <w:lang w:val="en-GB"/>
        </w:rPr>
        <w:t>, the system should display appropriate error message.</w:t>
      </w:r>
    </w:p>
    <w:p w:rsidR="009432BE" w:rsidRDefault="009432BE" w:rsidP="009432BE">
      <w:pPr>
        <w:numPr>
          <w:ilvl w:val="0"/>
          <w:numId w:val="34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>When cancellation is done after the journey date, system should display appropriate error message.</w:t>
      </w:r>
    </w:p>
    <w:p w:rsidR="009432BE" w:rsidRDefault="009432BE" w:rsidP="00CD381D">
      <w:pPr>
        <w:spacing w:after="0"/>
        <w:ind w:left="720"/>
        <w:jc w:val="both"/>
        <w:rPr>
          <w:rFonts w:cs="Arial"/>
          <w:lang w:val="en-GB"/>
        </w:rPr>
      </w:pPr>
    </w:p>
    <w:p w:rsidR="00F63289" w:rsidRDefault="00F63289" w:rsidP="00014DB8">
      <w:pPr>
        <w:spacing w:after="0"/>
        <w:jc w:val="both"/>
        <w:rPr>
          <w:rFonts w:cs="Arial"/>
          <w:b/>
          <w:bCs/>
          <w:lang w:val="en-GB"/>
        </w:rPr>
      </w:pPr>
    </w:p>
    <w:p w:rsidR="00014DB8" w:rsidRDefault="00F63289" w:rsidP="00014DB8">
      <w:pPr>
        <w:spacing w:after="0"/>
        <w:jc w:val="both"/>
        <w:rPr>
          <w:rFonts w:cs="Arial"/>
          <w:lang w:val="en-GB"/>
        </w:rPr>
      </w:pPr>
      <w:r w:rsidRPr="00C4264C">
        <w:rPr>
          <w:rFonts w:cs="Arial"/>
          <w:b/>
          <w:bCs/>
          <w:lang w:val="en-GB"/>
        </w:rPr>
        <w:t xml:space="preserve">Table: </w:t>
      </w:r>
      <w:r>
        <w:rPr>
          <w:rFonts w:cs="Arial"/>
          <w:bCs/>
          <w:lang w:val="en-GB"/>
        </w:rPr>
        <w:t>BOOKING_INFO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98"/>
        <w:gridCol w:w="1149"/>
        <w:gridCol w:w="1149"/>
        <w:gridCol w:w="884"/>
        <w:gridCol w:w="1327"/>
        <w:gridCol w:w="1244"/>
      </w:tblGrid>
      <w:tr w:rsidR="0097758F" w:rsidRPr="00C4264C" w:rsidTr="0097758F">
        <w:trPr>
          <w:trHeight w:val="527"/>
        </w:trPr>
        <w:tc>
          <w:tcPr>
            <w:tcW w:w="1345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BOOKING_ID</w:t>
            </w:r>
          </w:p>
        </w:tc>
        <w:tc>
          <w:tcPr>
            <w:tcW w:w="1398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BOOKING_DT</w:t>
            </w:r>
          </w:p>
        </w:tc>
        <w:tc>
          <w:tcPr>
            <w:tcW w:w="1149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F_NO</w:t>
            </w:r>
          </w:p>
        </w:tc>
        <w:tc>
          <w:tcPr>
            <w:tcW w:w="1149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CID</w:t>
            </w:r>
          </w:p>
        </w:tc>
        <w:tc>
          <w:tcPr>
            <w:tcW w:w="884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PRICE</w:t>
            </w:r>
          </w:p>
        </w:tc>
        <w:tc>
          <w:tcPr>
            <w:tcW w:w="1327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SEAT_BOOK</w:t>
            </w:r>
          </w:p>
        </w:tc>
        <w:tc>
          <w:tcPr>
            <w:tcW w:w="1244" w:type="dxa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DOJ</w:t>
            </w:r>
          </w:p>
        </w:tc>
      </w:tr>
      <w:tr w:rsidR="0097758F" w:rsidRPr="00C4264C" w:rsidTr="0097758F">
        <w:trPr>
          <w:trHeight w:val="366"/>
        </w:trPr>
        <w:tc>
          <w:tcPr>
            <w:tcW w:w="1345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B1</w:t>
            </w:r>
          </w:p>
        </w:tc>
        <w:tc>
          <w:tcPr>
            <w:tcW w:w="1398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12-JAN-99</w:t>
            </w:r>
          </w:p>
        </w:tc>
        <w:tc>
          <w:tcPr>
            <w:tcW w:w="1149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</w:t>
            </w:r>
          </w:p>
        </w:tc>
        <w:tc>
          <w:tcPr>
            <w:tcW w:w="1149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884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28000</w:t>
            </w:r>
          </w:p>
        </w:tc>
        <w:tc>
          <w:tcPr>
            <w:tcW w:w="1327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1244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30-JAN-99</w:t>
            </w:r>
          </w:p>
        </w:tc>
      </w:tr>
      <w:tr w:rsidR="0097758F" w:rsidRPr="00C4264C" w:rsidTr="0097758F">
        <w:trPr>
          <w:trHeight w:val="381"/>
        </w:trPr>
        <w:tc>
          <w:tcPr>
            <w:tcW w:w="1345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B2</w:t>
            </w:r>
          </w:p>
        </w:tc>
        <w:tc>
          <w:tcPr>
            <w:tcW w:w="1398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27-MAR-12</w:t>
            </w:r>
          </w:p>
        </w:tc>
        <w:tc>
          <w:tcPr>
            <w:tcW w:w="1149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F5</w:t>
            </w:r>
          </w:p>
        </w:tc>
        <w:tc>
          <w:tcPr>
            <w:tcW w:w="1149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884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10000</w:t>
            </w:r>
          </w:p>
        </w:tc>
        <w:tc>
          <w:tcPr>
            <w:tcW w:w="1327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1244" w:type="dxa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10-APR-12</w:t>
            </w:r>
          </w:p>
        </w:tc>
      </w:tr>
      <w:tr w:rsidR="00030908" w:rsidRPr="00C4264C" w:rsidTr="0097758F">
        <w:trPr>
          <w:trHeight w:val="381"/>
        </w:trPr>
        <w:tc>
          <w:tcPr>
            <w:tcW w:w="1345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B3</w:t>
            </w:r>
          </w:p>
        </w:tc>
        <w:tc>
          <w:tcPr>
            <w:tcW w:w="1398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15-MAY-12</w:t>
            </w:r>
          </w:p>
        </w:tc>
        <w:tc>
          <w:tcPr>
            <w:tcW w:w="1149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F6</w:t>
            </w:r>
          </w:p>
        </w:tc>
        <w:tc>
          <w:tcPr>
            <w:tcW w:w="1149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884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18000</w:t>
            </w:r>
          </w:p>
        </w:tc>
        <w:tc>
          <w:tcPr>
            <w:tcW w:w="1327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1244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20-MAY-12</w:t>
            </w:r>
          </w:p>
        </w:tc>
      </w:tr>
      <w:tr w:rsidR="00030908" w:rsidRPr="00C4264C" w:rsidTr="0097758F">
        <w:trPr>
          <w:trHeight w:val="381"/>
        </w:trPr>
        <w:tc>
          <w:tcPr>
            <w:tcW w:w="1345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B4</w:t>
            </w:r>
          </w:p>
        </w:tc>
        <w:tc>
          <w:tcPr>
            <w:tcW w:w="1398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25-FEB-12</w:t>
            </w:r>
          </w:p>
        </w:tc>
        <w:tc>
          <w:tcPr>
            <w:tcW w:w="1149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F6</w:t>
            </w:r>
          </w:p>
        </w:tc>
        <w:tc>
          <w:tcPr>
            <w:tcW w:w="1149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884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24000</w:t>
            </w:r>
          </w:p>
        </w:tc>
        <w:tc>
          <w:tcPr>
            <w:tcW w:w="1327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1244" w:type="dxa"/>
          </w:tcPr>
          <w:p w:rsidR="00030908" w:rsidRDefault="00030908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27-FEB-12</w:t>
            </w:r>
          </w:p>
        </w:tc>
      </w:tr>
    </w:tbl>
    <w:p w:rsidR="00F63289" w:rsidRDefault="00F63289" w:rsidP="00014DB8">
      <w:pPr>
        <w:spacing w:after="0"/>
        <w:jc w:val="both"/>
        <w:rPr>
          <w:rFonts w:cs="Arial"/>
          <w:b/>
          <w:bCs/>
          <w:lang w:val="en-GB"/>
        </w:rPr>
      </w:pPr>
    </w:p>
    <w:p w:rsidR="00014DB8" w:rsidRDefault="00F63289" w:rsidP="00014DB8">
      <w:pPr>
        <w:spacing w:after="0"/>
        <w:jc w:val="both"/>
        <w:rPr>
          <w:rFonts w:cs="Arial"/>
          <w:lang w:val="en-GB"/>
        </w:rPr>
      </w:pPr>
      <w:r w:rsidRPr="00C4264C">
        <w:rPr>
          <w:rFonts w:cs="Arial"/>
          <w:b/>
          <w:bCs/>
          <w:lang w:val="en-GB"/>
        </w:rPr>
        <w:t xml:space="preserve">Table: </w:t>
      </w:r>
      <w:r>
        <w:rPr>
          <w:rFonts w:cs="Arial"/>
          <w:bCs/>
          <w:lang w:val="en-GB"/>
        </w:rPr>
        <w:t>FLIGHT_MASTER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8"/>
        <w:gridCol w:w="696"/>
        <w:gridCol w:w="1284"/>
        <w:gridCol w:w="1285"/>
        <w:gridCol w:w="1043"/>
        <w:gridCol w:w="1203"/>
        <w:gridCol w:w="1460"/>
        <w:gridCol w:w="767"/>
      </w:tblGrid>
      <w:tr w:rsidR="0097758F" w:rsidRPr="00C4264C" w:rsidTr="0097758F">
        <w:trPr>
          <w:trHeight w:val="527"/>
        </w:trPr>
        <w:tc>
          <w:tcPr>
            <w:tcW w:w="416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F_NO</w:t>
            </w:r>
          </w:p>
        </w:tc>
        <w:tc>
          <w:tcPr>
            <w:tcW w:w="391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A_ID</w:t>
            </w:r>
          </w:p>
        </w:tc>
        <w:tc>
          <w:tcPr>
            <w:tcW w:w="779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TOT_SEATS</w:t>
            </w:r>
          </w:p>
        </w:tc>
        <w:tc>
          <w:tcPr>
            <w:tcW w:w="779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SRC</w:t>
            </w:r>
          </w:p>
        </w:tc>
        <w:tc>
          <w:tcPr>
            <w:tcW w:w="637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DEST</w:t>
            </w:r>
          </w:p>
        </w:tc>
        <w:tc>
          <w:tcPr>
            <w:tcW w:w="731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AV_SEATS</w:t>
            </w:r>
          </w:p>
        </w:tc>
        <w:tc>
          <w:tcPr>
            <w:tcW w:w="830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DEPART_TIME</w:t>
            </w:r>
          </w:p>
        </w:tc>
        <w:tc>
          <w:tcPr>
            <w:tcW w:w="438" w:type="pct"/>
            <w:shd w:val="clear" w:color="auto" w:fill="C6D9F1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FARE</w:t>
            </w:r>
          </w:p>
        </w:tc>
      </w:tr>
      <w:tr w:rsidR="0097758F" w:rsidRPr="00C4264C" w:rsidTr="0097758F">
        <w:trPr>
          <w:trHeight w:val="366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A1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Kolkata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07:30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7000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F2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A1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Kolkata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06:30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7500</w:t>
            </w:r>
          </w:p>
        </w:tc>
      </w:tr>
      <w:tr w:rsidR="0097758F" w:rsidRPr="00C4264C" w:rsidTr="0097758F">
        <w:trPr>
          <w:trHeight w:val="366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F3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A2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16:30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8000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F4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A2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08:30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7500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F5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A3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Kolkata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80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13:00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5000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F6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A3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Kolkata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14:00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6000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F7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A4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9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03:00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6500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F8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A4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09:00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8900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F9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A1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Kolkata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9000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F10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A2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7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11:00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7600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F11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A3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60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19:30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4500</w:t>
            </w:r>
          </w:p>
        </w:tc>
      </w:tr>
      <w:tr w:rsidR="0097758F" w:rsidRPr="00C4264C" w:rsidTr="0097758F">
        <w:trPr>
          <w:trHeight w:val="381"/>
        </w:trPr>
        <w:tc>
          <w:tcPr>
            <w:tcW w:w="416" w:type="pct"/>
          </w:tcPr>
          <w:p w:rsidR="0097758F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F12</w:t>
            </w:r>
          </w:p>
        </w:tc>
        <w:tc>
          <w:tcPr>
            <w:tcW w:w="39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A4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100</w:t>
            </w:r>
          </w:p>
        </w:tc>
        <w:tc>
          <w:tcPr>
            <w:tcW w:w="779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Mumbai</w:t>
            </w:r>
          </w:p>
        </w:tc>
        <w:tc>
          <w:tcPr>
            <w:tcW w:w="637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Delhi</w:t>
            </w:r>
          </w:p>
        </w:tc>
        <w:tc>
          <w:tcPr>
            <w:tcW w:w="731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830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20:00</w:t>
            </w:r>
          </w:p>
        </w:tc>
        <w:tc>
          <w:tcPr>
            <w:tcW w:w="438" w:type="pct"/>
          </w:tcPr>
          <w:p w:rsidR="0097758F" w:rsidRPr="00C4264C" w:rsidRDefault="0097758F" w:rsidP="00751245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8000</w:t>
            </w:r>
          </w:p>
        </w:tc>
      </w:tr>
    </w:tbl>
    <w:p w:rsidR="0097758F" w:rsidRDefault="0097758F" w:rsidP="00014DB8">
      <w:pPr>
        <w:spacing w:after="0"/>
        <w:jc w:val="both"/>
        <w:rPr>
          <w:rFonts w:cs="Arial"/>
          <w:lang w:val="en-GB"/>
        </w:rPr>
      </w:pPr>
    </w:p>
    <w:p w:rsidR="005E3B48" w:rsidRDefault="005E3B48" w:rsidP="005E3B48">
      <w:pPr>
        <w:spacing w:after="0"/>
        <w:jc w:val="both"/>
        <w:rPr>
          <w:rFonts w:cs="Arial"/>
          <w:lang w:val="en-GB"/>
        </w:rPr>
      </w:pPr>
      <w:r w:rsidRPr="00C4264C">
        <w:rPr>
          <w:rFonts w:cs="Arial"/>
          <w:b/>
          <w:bCs/>
          <w:lang w:val="en-GB"/>
        </w:rPr>
        <w:t xml:space="preserve">Table: </w:t>
      </w:r>
      <w:r>
        <w:rPr>
          <w:rFonts w:cs="Arial"/>
          <w:bCs/>
          <w:lang w:val="en-GB"/>
        </w:rPr>
        <w:t>SEAT_AVAILABILITY</w:t>
      </w:r>
    </w:p>
    <w:tbl>
      <w:tblPr>
        <w:tblW w:w="22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8"/>
        <w:gridCol w:w="1176"/>
        <w:gridCol w:w="1950"/>
      </w:tblGrid>
      <w:tr w:rsidR="00E23EDA" w:rsidRPr="00C4264C" w:rsidTr="00E23EDA">
        <w:trPr>
          <w:trHeight w:val="527"/>
        </w:trPr>
        <w:tc>
          <w:tcPr>
            <w:tcW w:w="976" w:type="pct"/>
            <w:shd w:val="clear" w:color="auto" w:fill="C6D9F1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F_NO</w:t>
            </w:r>
          </w:p>
        </w:tc>
        <w:tc>
          <w:tcPr>
            <w:tcW w:w="1514" w:type="pct"/>
            <w:shd w:val="clear" w:color="auto" w:fill="C6D9F1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AV_SEATS</w:t>
            </w:r>
          </w:p>
        </w:tc>
        <w:tc>
          <w:tcPr>
            <w:tcW w:w="2510" w:type="pct"/>
            <w:shd w:val="clear" w:color="auto" w:fill="C6D9F1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DATE_OF_JOURNRY</w:t>
            </w:r>
          </w:p>
        </w:tc>
      </w:tr>
      <w:tr w:rsidR="00E23EDA" w:rsidRPr="00C4264C" w:rsidTr="00E23EDA">
        <w:trPr>
          <w:trHeight w:val="366"/>
        </w:trPr>
        <w:tc>
          <w:tcPr>
            <w:tcW w:w="976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F1</w:t>
            </w:r>
          </w:p>
        </w:tc>
        <w:tc>
          <w:tcPr>
            <w:tcW w:w="1514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96</w:t>
            </w:r>
          </w:p>
        </w:tc>
        <w:tc>
          <w:tcPr>
            <w:tcW w:w="2510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30-JAN-99</w:t>
            </w:r>
          </w:p>
        </w:tc>
      </w:tr>
      <w:tr w:rsidR="00E23EDA" w:rsidRPr="00C4264C" w:rsidTr="00E23EDA">
        <w:trPr>
          <w:trHeight w:val="381"/>
        </w:trPr>
        <w:tc>
          <w:tcPr>
            <w:tcW w:w="976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F2</w:t>
            </w:r>
          </w:p>
        </w:tc>
        <w:tc>
          <w:tcPr>
            <w:tcW w:w="1514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98</w:t>
            </w:r>
          </w:p>
        </w:tc>
        <w:tc>
          <w:tcPr>
            <w:tcW w:w="2510" w:type="pct"/>
          </w:tcPr>
          <w:p w:rsidR="00E23EDA" w:rsidRPr="00C4264C" w:rsidRDefault="00E23EDA" w:rsidP="00985EF3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10-APR-12</w:t>
            </w:r>
          </w:p>
        </w:tc>
      </w:tr>
    </w:tbl>
    <w:p w:rsidR="005E3B48" w:rsidRDefault="005E3B48" w:rsidP="00014DB8">
      <w:pPr>
        <w:spacing w:after="0"/>
        <w:jc w:val="both"/>
        <w:rPr>
          <w:rFonts w:cs="Arial"/>
          <w:lang w:val="en-GB"/>
        </w:rPr>
      </w:pPr>
    </w:p>
    <w:bookmarkEnd w:id="13"/>
    <w:bookmarkEnd w:id="14"/>
    <w:p w:rsidR="00BB0872" w:rsidRDefault="00FC6B50" w:rsidP="00F951A0">
      <w:pPr>
        <w:pStyle w:val="Heading1"/>
        <w:spacing w:after="100" w:afterAutospacing="1"/>
        <w:jc w:val="both"/>
        <w:rPr>
          <w:b w:val="0"/>
        </w:rPr>
      </w:pPr>
      <w:r w:rsidRPr="00FC6B50">
        <w:rPr>
          <w:b w:val="0"/>
        </w:rPr>
        <w:lastRenderedPageBreak/>
        <w:t>Cancel Order screen</w:t>
      </w:r>
      <w:r w:rsidR="008B7EF0">
        <w:rPr>
          <w:b w:val="0"/>
        </w:rPr>
        <w:t>:</w:t>
      </w:r>
    </w:p>
    <w:p w:rsidR="00D03EE0" w:rsidRDefault="00D03EE0" w:rsidP="00F951A0">
      <w:pPr>
        <w:spacing w:after="100" w:afterAutospacing="1"/>
      </w:pPr>
      <w:r>
        <w:t xml:space="preserve">This should capture the following fields </w:t>
      </w:r>
    </w:p>
    <w:p w:rsidR="00D03EE0" w:rsidRDefault="00CD381D" w:rsidP="00D03EE0">
      <w:pPr>
        <w:numPr>
          <w:ilvl w:val="0"/>
          <w:numId w:val="39"/>
        </w:numPr>
        <w:spacing w:after="0"/>
      </w:pPr>
      <w:r>
        <w:t>Booking</w:t>
      </w:r>
      <w:r w:rsidR="00FC6B50">
        <w:t xml:space="preserve"> ID</w:t>
      </w:r>
      <w:r w:rsidR="00D03EE0">
        <w:t xml:space="preserve"> – </w:t>
      </w:r>
      <w:r w:rsidR="00E46924">
        <w:t>Combo</w:t>
      </w:r>
      <w:r w:rsidR="006913A0">
        <w:t xml:space="preserve"> </w:t>
      </w:r>
      <w:r w:rsidR="00E46924">
        <w:t>box to render all the valid booking by the customer</w:t>
      </w:r>
      <w:r w:rsidR="00B73F99">
        <w:t>.</w:t>
      </w:r>
      <w:bookmarkStart w:id="15" w:name="_GoBack"/>
      <w:bookmarkEnd w:id="15"/>
    </w:p>
    <w:p w:rsidR="00C9463A" w:rsidRDefault="00FC6B50" w:rsidP="008B7EF0">
      <w:pPr>
        <w:numPr>
          <w:ilvl w:val="0"/>
          <w:numId w:val="39"/>
        </w:numPr>
        <w:spacing w:after="0"/>
      </w:pPr>
      <w:r>
        <w:t>Submit</w:t>
      </w:r>
      <w:r w:rsidR="00B23BCE">
        <w:t xml:space="preserve"> – Submit Button used to search the details for the given </w:t>
      </w:r>
      <w:r w:rsidR="00CD381D">
        <w:t>booking</w:t>
      </w:r>
      <w:r w:rsidR="00935E77">
        <w:t xml:space="preserve"> and </w:t>
      </w:r>
      <w:r w:rsidR="00FB1893">
        <w:t>calculate</w:t>
      </w:r>
      <w:r w:rsidR="00935E77">
        <w:t xml:space="preserve"> the </w:t>
      </w:r>
      <w:r w:rsidR="00CD381D">
        <w:t xml:space="preserve">cancellation charge and </w:t>
      </w:r>
      <w:r>
        <w:t>refundable</w:t>
      </w:r>
      <w:r w:rsidR="00FB1893">
        <w:t xml:space="preserve"> amount and display the details in the next screen.</w:t>
      </w:r>
    </w:p>
    <w:p w:rsidR="00FC6B50" w:rsidRDefault="00FC6B50" w:rsidP="00FC6B50">
      <w:pPr>
        <w:spacing w:after="0"/>
      </w:pPr>
    </w:p>
    <w:p w:rsidR="00FB1893" w:rsidRPr="00885454" w:rsidRDefault="00FB1893" w:rsidP="00885454">
      <w:pPr>
        <w:pStyle w:val="Heading1"/>
      </w:pPr>
      <w:r w:rsidRPr="00885454">
        <w:t xml:space="preserve">Confirm </w:t>
      </w:r>
      <w:r w:rsidR="00EA1C7F">
        <w:t>Cancel Order</w:t>
      </w:r>
      <w:r w:rsidRPr="00885454">
        <w:t xml:space="preserve"> Screen:</w:t>
      </w:r>
    </w:p>
    <w:p w:rsidR="00FB1893" w:rsidRPr="00FB1893" w:rsidRDefault="00FB1893" w:rsidP="00EA1C7F">
      <w:pPr>
        <w:spacing w:after="100" w:afterAutospacing="1"/>
        <w:ind w:firstLine="360"/>
        <w:jc w:val="both"/>
      </w:pPr>
      <w:r>
        <w:t>This s</w:t>
      </w:r>
      <w:r w:rsidR="00EA1C7F">
        <w:t>hould display</w:t>
      </w:r>
      <w:r>
        <w:t xml:space="preserve"> the following fields </w:t>
      </w:r>
    </w:p>
    <w:p w:rsidR="00FB1893" w:rsidRDefault="00CD381D" w:rsidP="00FB1893">
      <w:pPr>
        <w:numPr>
          <w:ilvl w:val="0"/>
          <w:numId w:val="39"/>
        </w:numPr>
        <w:spacing w:after="0"/>
      </w:pPr>
      <w:r>
        <w:t>Booking</w:t>
      </w:r>
      <w:r w:rsidR="005156FD">
        <w:t xml:space="preserve"> ID</w:t>
      </w:r>
      <w:r w:rsidR="00FB1893">
        <w:t xml:space="preserve"> – Textbox use to </w:t>
      </w:r>
      <w:r w:rsidR="00885454">
        <w:t>display</w:t>
      </w:r>
      <w:r w:rsidR="00FB1893">
        <w:t xml:space="preserve"> </w:t>
      </w:r>
      <w:r>
        <w:t>booking</w:t>
      </w:r>
      <w:r w:rsidR="005156FD">
        <w:t xml:space="preserve"> id</w:t>
      </w:r>
      <w:r w:rsidR="00FB1893">
        <w:t>.</w:t>
      </w:r>
      <w:r w:rsidR="006913A0">
        <w:t xml:space="preserve"> </w:t>
      </w:r>
    </w:p>
    <w:p w:rsidR="00885454" w:rsidRDefault="00CD381D" w:rsidP="00FB1893">
      <w:pPr>
        <w:numPr>
          <w:ilvl w:val="0"/>
          <w:numId w:val="39"/>
        </w:numPr>
        <w:spacing w:after="0"/>
      </w:pPr>
      <w:r>
        <w:t>Booking</w:t>
      </w:r>
      <w:r w:rsidR="005156FD">
        <w:t xml:space="preserve"> Date</w:t>
      </w:r>
      <w:r w:rsidR="00885454">
        <w:t xml:space="preserve"> – Textbox use to display </w:t>
      </w:r>
      <w:r>
        <w:t>booking</w:t>
      </w:r>
      <w:r w:rsidR="005156FD">
        <w:t xml:space="preserve"> date</w:t>
      </w:r>
      <w:r w:rsidR="00885454">
        <w:t>.</w:t>
      </w:r>
    </w:p>
    <w:p w:rsidR="00885454" w:rsidRDefault="00CD381D" w:rsidP="00FB1893">
      <w:pPr>
        <w:numPr>
          <w:ilvl w:val="0"/>
          <w:numId w:val="39"/>
        </w:numPr>
        <w:spacing w:after="0"/>
      </w:pPr>
      <w:r>
        <w:t>Journey Date</w:t>
      </w:r>
      <w:r w:rsidR="00885454">
        <w:t xml:space="preserve"> – </w:t>
      </w:r>
      <w:r>
        <w:t>Textbox</w:t>
      </w:r>
      <w:r w:rsidR="00885454">
        <w:t xml:space="preserve"> use to display </w:t>
      </w:r>
      <w:r>
        <w:t>journey date</w:t>
      </w:r>
      <w:r w:rsidR="005156FD">
        <w:t xml:space="preserve"> name</w:t>
      </w:r>
      <w:r w:rsidR="00885454">
        <w:t>.</w:t>
      </w:r>
    </w:p>
    <w:p w:rsidR="00885454" w:rsidRDefault="00CD381D" w:rsidP="00FB1893">
      <w:pPr>
        <w:numPr>
          <w:ilvl w:val="0"/>
          <w:numId w:val="39"/>
        </w:numPr>
        <w:spacing w:after="0"/>
      </w:pPr>
      <w:r>
        <w:t>From</w:t>
      </w:r>
      <w:r w:rsidR="00885454">
        <w:t xml:space="preserve"> – </w:t>
      </w:r>
      <w:r w:rsidR="005156FD">
        <w:t>T</w:t>
      </w:r>
      <w:r>
        <w:t>extbox</w:t>
      </w:r>
      <w:r w:rsidR="005156FD">
        <w:t xml:space="preserve"> </w:t>
      </w:r>
      <w:r w:rsidR="00885454">
        <w:t xml:space="preserve">use to display the </w:t>
      </w:r>
      <w:r>
        <w:t>journey from</w:t>
      </w:r>
      <w:r w:rsidR="005156FD">
        <w:t>.</w:t>
      </w:r>
    </w:p>
    <w:p w:rsidR="00885454" w:rsidRDefault="00CD381D" w:rsidP="00FB1893">
      <w:pPr>
        <w:numPr>
          <w:ilvl w:val="0"/>
          <w:numId w:val="39"/>
        </w:numPr>
        <w:spacing w:after="0"/>
      </w:pPr>
      <w:r>
        <w:t>To</w:t>
      </w:r>
      <w:r w:rsidR="00885454">
        <w:t xml:space="preserve"> – </w:t>
      </w:r>
      <w:r w:rsidR="00A03832">
        <w:t>T</w:t>
      </w:r>
      <w:r>
        <w:t>extbox</w:t>
      </w:r>
      <w:r w:rsidR="00A03832">
        <w:t xml:space="preserve"> </w:t>
      </w:r>
      <w:r w:rsidR="005156FD">
        <w:t xml:space="preserve">use to display </w:t>
      </w:r>
      <w:r>
        <w:t>journey to</w:t>
      </w:r>
      <w:r w:rsidR="005156FD">
        <w:t>.</w:t>
      </w:r>
      <w:r w:rsidR="00885454">
        <w:t xml:space="preserve"> </w:t>
      </w:r>
    </w:p>
    <w:p w:rsidR="00FB1893" w:rsidRDefault="00CD381D" w:rsidP="00885454">
      <w:pPr>
        <w:numPr>
          <w:ilvl w:val="0"/>
          <w:numId w:val="39"/>
        </w:numPr>
        <w:spacing w:after="0"/>
      </w:pPr>
      <w:r>
        <w:t>No of Seat</w:t>
      </w:r>
      <w:r w:rsidR="00FB1893">
        <w:t xml:space="preserve"> – </w:t>
      </w:r>
      <w:r w:rsidR="005156FD">
        <w:t xml:space="preserve">Textbox use to display </w:t>
      </w:r>
      <w:r>
        <w:t>number of seat booked</w:t>
      </w:r>
      <w:r w:rsidR="005156FD">
        <w:t>.</w:t>
      </w:r>
      <w:bookmarkEnd w:id="5"/>
      <w:bookmarkEnd w:id="6"/>
      <w:bookmarkEnd w:id="7"/>
      <w:bookmarkEnd w:id="8"/>
      <w:bookmarkEnd w:id="9"/>
      <w:bookmarkEnd w:id="10"/>
    </w:p>
    <w:p w:rsidR="005156FD" w:rsidRDefault="00CD381D" w:rsidP="00885454">
      <w:pPr>
        <w:numPr>
          <w:ilvl w:val="0"/>
          <w:numId w:val="39"/>
        </w:numPr>
        <w:spacing w:after="0"/>
      </w:pPr>
      <w:r>
        <w:t>Total Fare</w:t>
      </w:r>
      <w:r w:rsidR="005156FD">
        <w:t xml:space="preserve"> – Textbox u</w:t>
      </w:r>
      <w:r>
        <w:t>sed to display total fare</w:t>
      </w:r>
      <w:r w:rsidR="005156FD">
        <w:t>.</w:t>
      </w:r>
    </w:p>
    <w:p w:rsidR="00CD381D" w:rsidRDefault="00CD381D" w:rsidP="00885454">
      <w:pPr>
        <w:numPr>
          <w:ilvl w:val="0"/>
          <w:numId w:val="39"/>
        </w:numPr>
        <w:spacing w:after="0"/>
      </w:pPr>
      <w:r>
        <w:t>Cancellation Charge – Textbox used to display cancellation charge.</w:t>
      </w:r>
    </w:p>
    <w:p w:rsidR="00CD381D" w:rsidRDefault="00CD381D" w:rsidP="00885454">
      <w:pPr>
        <w:numPr>
          <w:ilvl w:val="0"/>
          <w:numId w:val="39"/>
        </w:numPr>
        <w:spacing w:after="0"/>
      </w:pPr>
      <w:r>
        <w:t>Refundable Amount – Textbox used to display refundable amount.</w:t>
      </w:r>
    </w:p>
    <w:p w:rsidR="00395156" w:rsidRDefault="005156FD" w:rsidP="00885454">
      <w:pPr>
        <w:numPr>
          <w:ilvl w:val="0"/>
          <w:numId w:val="39"/>
        </w:numPr>
        <w:spacing w:after="0"/>
      </w:pPr>
      <w:r>
        <w:t>Confirm – Submit button.</w:t>
      </w:r>
    </w:p>
    <w:p w:rsidR="00395156" w:rsidRDefault="00395156" w:rsidP="00395156">
      <w:pPr>
        <w:spacing w:after="0"/>
      </w:pPr>
    </w:p>
    <w:p w:rsidR="00395156" w:rsidRDefault="005156FD" w:rsidP="00395156">
      <w:pPr>
        <w:spacing w:after="0"/>
      </w:pPr>
      <w:r>
        <w:t xml:space="preserve"> </w:t>
      </w:r>
    </w:p>
    <w:p w:rsidR="005156FD" w:rsidRDefault="003C26E7" w:rsidP="003C26E7">
      <w:pPr>
        <w:tabs>
          <w:tab w:val="left" w:pos="1515"/>
        </w:tabs>
      </w:pPr>
      <w:r>
        <w:tab/>
      </w:r>
    </w:p>
    <w:p w:rsidR="003C26E7" w:rsidRDefault="003C26E7" w:rsidP="003C26E7">
      <w:pPr>
        <w:tabs>
          <w:tab w:val="left" w:pos="1515"/>
        </w:tabs>
      </w:pPr>
    </w:p>
    <w:p w:rsidR="003C26E7" w:rsidRDefault="003C26E7" w:rsidP="003C26E7">
      <w:pPr>
        <w:tabs>
          <w:tab w:val="left" w:pos="1515"/>
        </w:tabs>
      </w:pPr>
    </w:p>
    <w:p w:rsidR="003C26E7" w:rsidRDefault="003C26E7" w:rsidP="003C26E7">
      <w:pPr>
        <w:tabs>
          <w:tab w:val="left" w:pos="1515"/>
        </w:tabs>
      </w:pPr>
    </w:p>
    <w:p w:rsidR="003C26E7" w:rsidRDefault="003C26E7" w:rsidP="003C26E7">
      <w:pPr>
        <w:tabs>
          <w:tab w:val="left" w:pos="1515"/>
        </w:tabs>
      </w:pPr>
    </w:p>
    <w:p w:rsidR="003C26E7" w:rsidRPr="003C26E7" w:rsidRDefault="003C26E7" w:rsidP="003C26E7">
      <w:pPr>
        <w:tabs>
          <w:tab w:val="left" w:pos="1515"/>
        </w:tabs>
      </w:pPr>
    </w:p>
    <w:sectPr w:rsidR="003C26E7" w:rsidRPr="003C26E7" w:rsidSect="009151D3">
      <w:headerReference w:type="default" r:id="rId14"/>
      <w:footerReference w:type="default" r:id="rId15"/>
      <w:endnotePr>
        <w:numFmt w:val="decimal"/>
      </w:endnotePr>
      <w:pgSz w:w="11909" w:h="16834" w:code="9"/>
      <w:pgMar w:top="1440" w:right="2189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F4F" w:rsidRDefault="00A42F4F">
      <w:r>
        <w:separator/>
      </w:r>
    </w:p>
  </w:endnote>
  <w:endnote w:type="continuationSeparator" w:id="0">
    <w:p w:rsidR="00A42F4F" w:rsidRDefault="00A4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A5" w:rsidRDefault="00A42F4F" w:rsidP="0000338C">
    <w:pPr>
      <w:pStyle w:val="Footer"/>
      <w:spacing w:before="0" w:after="0" w:line="240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0;margin-top:-8.35pt;width:423pt;height:54pt;z-index:251659776" filled="f" stroked="f">
          <v:textbox style="mso-next-textbox:#_x0000_s2058" inset="0,0,0,0">
            <w:txbxContent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F13C47" w:rsidP="009728D1">
                <w:pPr>
                  <w:pStyle w:val="Tempdoc1"/>
                  <w:numPr>
                    <w:ilvl w:val="0"/>
                    <w:numId w:val="0"/>
                  </w:numPr>
                  <w:rPr>
                    <w:i/>
                    <w:sz w:val="18"/>
                  </w:rPr>
                </w:pPr>
                <w:r>
                  <w:rPr>
                    <w:color w:val="808080"/>
                    <w:sz w:val="18"/>
                  </w:rPr>
                  <w:t>AIRLINE RESERVATION SYSTEM</w:t>
                </w:r>
                <w:r w:rsidR="003814A5">
                  <w:rPr>
                    <w:color w:val="808080"/>
                    <w:sz w:val="18"/>
                  </w:rPr>
                  <w:tab/>
                </w:r>
                <w:r w:rsidR="003814A5">
                  <w:rPr>
                    <w:color w:val="808080"/>
                    <w:sz w:val="18"/>
                  </w:rPr>
                  <w:tab/>
                </w:r>
                <w:r w:rsidR="003814A5" w:rsidRPr="006E0900">
                  <w:rPr>
                    <w:color w:val="808080"/>
                    <w:sz w:val="18"/>
                  </w:rPr>
                  <w:t xml:space="preserve">Version </w:t>
                </w:r>
                <w:r w:rsidR="003814A5">
                  <w:rPr>
                    <w:color w:val="808080"/>
                    <w:sz w:val="18"/>
                  </w:rPr>
                  <w:t>1</w:t>
                </w:r>
                <w:r w:rsidR="003814A5" w:rsidRPr="006E0900">
                  <w:rPr>
                    <w:color w:val="808080"/>
                    <w:sz w:val="18"/>
                  </w:rPr>
                  <w:t>.0</w:t>
                </w:r>
              </w:p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3814A5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3814A5" w:rsidRDefault="003814A5" w:rsidP="0000338C">
                <w:pPr>
                  <w:tabs>
                    <w:tab w:val="left" w:pos="180"/>
                    <w:tab w:val="center" w:pos="5760"/>
                    <w:tab w:val="right" w:pos="8280"/>
                  </w:tabs>
                  <w:spacing w:before="0" w:after="0" w:line="240" w:lineRule="auto"/>
                  <w:rPr>
                    <w:i/>
                    <w:color w:val="808080"/>
                    <w:sz w:val="18"/>
                  </w:rPr>
                </w:pP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  <w:t xml:space="preserve">Page </w:t>
                </w:r>
                <w:r w:rsidR="0001340E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PAGE </w:instrText>
                </w:r>
                <w:r w:rsidR="0001340E">
                  <w:rPr>
                    <w:color w:val="808080"/>
                    <w:sz w:val="18"/>
                  </w:rPr>
                  <w:fldChar w:fldCharType="separate"/>
                </w:r>
                <w:r w:rsidR="006913A0">
                  <w:rPr>
                    <w:noProof/>
                    <w:color w:val="808080"/>
                    <w:sz w:val="18"/>
                  </w:rPr>
                  <w:t>4</w:t>
                </w:r>
                <w:r w:rsidR="0001340E">
                  <w:rPr>
                    <w:color w:val="808080"/>
                    <w:sz w:val="18"/>
                  </w:rPr>
                  <w:fldChar w:fldCharType="end"/>
                </w:r>
                <w:r>
                  <w:rPr>
                    <w:color w:val="808080"/>
                    <w:sz w:val="18"/>
                  </w:rPr>
                  <w:t xml:space="preserve"> of </w:t>
                </w:r>
                <w:r w:rsidR="0001340E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NUMPAGES </w:instrText>
                </w:r>
                <w:r w:rsidR="0001340E">
                  <w:rPr>
                    <w:color w:val="808080"/>
                    <w:sz w:val="18"/>
                  </w:rPr>
                  <w:fldChar w:fldCharType="separate"/>
                </w:r>
                <w:r w:rsidR="006913A0">
                  <w:rPr>
                    <w:noProof/>
                    <w:color w:val="808080"/>
                    <w:sz w:val="18"/>
                  </w:rPr>
                  <w:t>4</w:t>
                </w:r>
                <w:r w:rsidR="0001340E">
                  <w:rPr>
                    <w:color w:val="808080"/>
                    <w:sz w:val="18"/>
                  </w:rPr>
                  <w:fldChar w:fldCharType="end"/>
                </w:r>
              </w:p>
            </w:txbxContent>
          </v:textbox>
        </v:shape>
      </w:pict>
    </w:r>
    <w:r w:rsidR="003814A5">
      <w:rPr>
        <w:noProof/>
        <w:lang w:val="en-IN" w:eastAsia="en-IN"/>
      </w:rPr>
      <w:drawing>
        <wp:inline distT="0" distB="0" distL="0" distR="0">
          <wp:extent cx="5819775" cy="390525"/>
          <wp:effectExtent l="19050" t="0" r="9525" b="0"/>
          <wp:docPr id="1" name="Picture 1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F4F" w:rsidRDefault="00A42F4F">
      <w:r>
        <w:separator/>
      </w:r>
    </w:p>
  </w:footnote>
  <w:footnote w:type="continuationSeparator" w:id="0">
    <w:p w:rsidR="00A42F4F" w:rsidRDefault="00A42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A5" w:rsidRDefault="00A42F4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.35pt;margin-top:12pt;width:450pt;height:15.2pt;z-index:251655680" stroked="f">
          <v:textbox style="mso-next-textbox:#_x0000_s2054" inset=",0,,0">
            <w:txbxContent>
              <w:p w:rsidR="003814A5" w:rsidRDefault="003814A5">
                <w:pPr>
                  <w:rPr>
                    <w:b/>
                    <w:bCs/>
                    <w:color w:val="999999"/>
                  </w:rPr>
                </w:pPr>
                <w:r>
                  <w:rPr>
                    <w:b/>
                    <w:bCs/>
                    <w:color w:val="999999"/>
                  </w:rPr>
                  <w:t xml:space="preserve">Controlled copy                                       </w:t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  <w:t>Functional Specification Document</w:t>
                </w:r>
              </w:p>
            </w:txbxContent>
          </v:textbox>
        </v:shape>
      </w:pict>
    </w:r>
    <w:r>
      <w:rPr>
        <w:noProof/>
      </w:rPr>
      <w:pict>
        <v:shape id="_x0000_s2057" type="#_x0000_t202" style="position:absolute;margin-left:-50.1pt;margin-top:3pt;width:36pt;height:36pt;z-index:251658752" stroked="f">
          <v:textbox style="mso-next-textbox:#_x0000_s2057" inset="0,0,0,0">
            <w:txbxContent>
              <w:p w:rsidR="003814A5" w:rsidRDefault="003814A5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457200" cy="457200"/>
                      <wp:effectExtent l="19050" t="0" r="0" b="0"/>
                      <wp:docPr id="2" name="Picture 2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_x0000_s2056" style="position:absolute;z-index:251657728" from="-86.1pt,30pt" to="525.9pt,30pt" strokecolor="#969696"/>
      </w:pict>
    </w:r>
    <w:r>
      <w:rPr>
        <w:noProof/>
      </w:rPr>
      <w:pict>
        <v:line id="_x0000_s2055" style="position:absolute;z-index:251656704" from="-86.1pt,12pt" to="525.9pt,12pt" strokecolor="#969696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AE3606C"/>
    <w:multiLevelType w:val="hybridMultilevel"/>
    <w:tmpl w:val="CAC4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03619"/>
    <w:multiLevelType w:val="hybridMultilevel"/>
    <w:tmpl w:val="546C0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1F4E2D64"/>
    <w:multiLevelType w:val="hybridMultilevel"/>
    <w:tmpl w:val="3DB6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EA23D5"/>
    <w:multiLevelType w:val="hybridMultilevel"/>
    <w:tmpl w:val="8CA049F0"/>
    <w:lvl w:ilvl="0" w:tplc="FEEA0D4C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8">
    <w:nsid w:val="279068C1"/>
    <w:multiLevelType w:val="hybridMultilevel"/>
    <w:tmpl w:val="76E23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05C8E"/>
    <w:multiLevelType w:val="hybridMultilevel"/>
    <w:tmpl w:val="0602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848D4"/>
    <w:multiLevelType w:val="hybridMultilevel"/>
    <w:tmpl w:val="4E5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B04B2"/>
    <w:multiLevelType w:val="hybridMultilevel"/>
    <w:tmpl w:val="9E62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A1A7A"/>
    <w:multiLevelType w:val="hybridMultilevel"/>
    <w:tmpl w:val="A4D6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30F3B"/>
    <w:multiLevelType w:val="hybridMultilevel"/>
    <w:tmpl w:val="AA8092B6"/>
    <w:lvl w:ilvl="0" w:tplc="F95E1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9444BB"/>
    <w:multiLevelType w:val="hybridMultilevel"/>
    <w:tmpl w:val="5C4080A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5BEA58DE"/>
    <w:multiLevelType w:val="hybridMultilevel"/>
    <w:tmpl w:val="287A3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5646A2"/>
    <w:multiLevelType w:val="hybridMultilevel"/>
    <w:tmpl w:val="FB8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464BF"/>
    <w:multiLevelType w:val="hybridMultilevel"/>
    <w:tmpl w:val="D4A8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918A8"/>
    <w:multiLevelType w:val="hybridMultilevel"/>
    <w:tmpl w:val="57141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B082D"/>
    <w:multiLevelType w:val="hybridMultilevel"/>
    <w:tmpl w:val="A4BAF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B6883"/>
    <w:multiLevelType w:val="multilevel"/>
    <w:tmpl w:val="2F1803BA"/>
    <w:lvl w:ilvl="0">
      <w:numFmt w:val="decimal"/>
      <w:pStyle w:val="Tempdoc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empdoc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3">
    <w:nsid w:val="75731B2A"/>
    <w:multiLevelType w:val="hybridMultilevel"/>
    <w:tmpl w:val="95A2E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6"/>
  </w:num>
  <w:num w:numId="15">
    <w:abstractNumId w:val="32"/>
  </w:num>
  <w:num w:numId="16">
    <w:abstractNumId w:val="2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</w:num>
  <w:num w:numId="20">
    <w:abstractNumId w:val="14"/>
  </w:num>
  <w:num w:numId="21">
    <w:abstractNumId w:val="28"/>
  </w:num>
  <w:num w:numId="22">
    <w:abstractNumId w:val="26"/>
  </w:num>
  <w:num w:numId="23">
    <w:abstractNumId w:val="24"/>
  </w:num>
  <w:num w:numId="24">
    <w:abstractNumId w:val="23"/>
  </w:num>
  <w:num w:numId="25">
    <w:abstractNumId w:val="33"/>
  </w:num>
  <w:num w:numId="26">
    <w:abstractNumId w:val="21"/>
  </w:num>
  <w:num w:numId="27">
    <w:abstractNumId w:val="15"/>
  </w:num>
  <w:num w:numId="28">
    <w:abstractNumId w:val="25"/>
  </w:num>
  <w:num w:numId="29">
    <w:abstractNumId w:val="17"/>
  </w:num>
  <w:num w:numId="30">
    <w:abstractNumId w:val="18"/>
  </w:num>
  <w:num w:numId="31">
    <w:abstractNumId w:val="14"/>
  </w:num>
  <w:num w:numId="32">
    <w:abstractNumId w:val="22"/>
  </w:num>
  <w:num w:numId="33">
    <w:abstractNumId w:val="11"/>
  </w:num>
  <w:num w:numId="34">
    <w:abstractNumId w:val="19"/>
  </w:num>
  <w:num w:numId="35">
    <w:abstractNumId w:val="20"/>
  </w:num>
  <w:num w:numId="36">
    <w:abstractNumId w:val="31"/>
  </w:num>
  <w:num w:numId="37">
    <w:abstractNumId w:val="14"/>
  </w:num>
  <w:num w:numId="38">
    <w:abstractNumId w:val="30"/>
  </w:num>
  <w:num w:numId="39">
    <w:abstractNumId w:val="27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9" fill="f" fillcolor="white">
      <v:fill color="white" on="f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F766D"/>
    <w:rsid w:val="000013CD"/>
    <w:rsid w:val="0000219D"/>
    <w:rsid w:val="0000254C"/>
    <w:rsid w:val="0000338C"/>
    <w:rsid w:val="0001340E"/>
    <w:rsid w:val="00014DB8"/>
    <w:rsid w:val="00016827"/>
    <w:rsid w:val="00023C6C"/>
    <w:rsid w:val="00025BEA"/>
    <w:rsid w:val="00027230"/>
    <w:rsid w:val="00030908"/>
    <w:rsid w:val="00032364"/>
    <w:rsid w:val="000326ED"/>
    <w:rsid w:val="000354D8"/>
    <w:rsid w:val="00037C89"/>
    <w:rsid w:val="00040694"/>
    <w:rsid w:val="000436C4"/>
    <w:rsid w:val="00043DD8"/>
    <w:rsid w:val="00044A12"/>
    <w:rsid w:val="000501D6"/>
    <w:rsid w:val="0005075F"/>
    <w:rsid w:val="00054B14"/>
    <w:rsid w:val="00057817"/>
    <w:rsid w:val="00057C57"/>
    <w:rsid w:val="0006249F"/>
    <w:rsid w:val="000631CD"/>
    <w:rsid w:val="0006600D"/>
    <w:rsid w:val="00071F7B"/>
    <w:rsid w:val="00073DE0"/>
    <w:rsid w:val="00076737"/>
    <w:rsid w:val="000768CC"/>
    <w:rsid w:val="00076B82"/>
    <w:rsid w:val="00085688"/>
    <w:rsid w:val="000877E9"/>
    <w:rsid w:val="000946ED"/>
    <w:rsid w:val="00097870"/>
    <w:rsid w:val="00097BA1"/>
    <w:rsid w:val="000A04E3"/>
    <w:rsid w:val="000A1599"/>
    <w:rsid w:val="000A2C29"/>
    <w:rsid w:val="000B558B"/>
    <w:rsid w:val="000C1E68"/>
    <w:rsid w:val="000C2834"/>
    <w:rsid w:val="000C4158"/>
    <w:rsid w:val="000D2376"/>
    <w:rsid w:val="000D74B3"/>
    <w:rsid w:val="000E0321"/>
    <w:rsid w:val="000E0F7C"/>
    <w:rsid w:val="000E1BD4"/>
    <w:rsid w:val="000F2AD8"/>
    <w:rsid w:val="000F2F77"/>
    <w:rsid w:val="00101132"/>
    <w:rsid w:val="00101461"/>
    <w:rsid w:val="001055DF"/>
    <w:rsid w:val="00107696"/>
    <w:rsid w:val="00107A77"/>
    <w:rsid w:val="0011100B"/>
    <w:rsid w:val="00111B4A"/>
    <w:rsid w:val="00121B59"/>
    <w:rsid w:val="00126519"/>
    <w:rsid w:val="001302F6"/>
    <w:rsid w:val="001412E5"/>
    <w:rsid w:val="00141FD5"/>
    <w:rsid w:val="00144459"/>
    <w:rsid w:val="00145B9C"/>
    <w:rsid w:val="00145EE6"/>
    <w:rsid w:val="0015359B"/>
    <w:rsid w:val="0015422D"/>
    <w:rsid w:val="00154FD4"/>
    <w:rsid w:val="00163D5F"/>
    <w:rsid w:val="00165B45"/>
    <w:rsid w:val="001678BC"/>
    <w:rsid w:val="00171C7B"/>
    <w:rsid w:val="00171CCD"/>
    <w:rsid w:val="00172B11"/>
    <w:rsid w:val="00172F68"/>
    <w:rsid w:val="00173196"/>
    <w:rsid w:val="00175496"/>
    <w:rsid w:val="00181507"/>
    <w:rsid w:val="001818D3"/>
    <w:rsid w:val="00183CA1"/>
    <w:rsid w:val="0018586F"/>
    <w:rsid w:val="001909F7"/>
    <w:rsid w:val="00191EE6"/>
    <w:rsid w:val="00194A85"/>
    <w:rsid w:val="00197E35"/>
    <w:rsid w:val="001A15E5"/>
    <w:rsid w:val="001A5E23"/>
    <w:rsid w:val="001A69DD"/>
    <w:rsid w:val="001A7093"/>
    <w:rsid w:val="001B156B"/>
    <w:rsid w:val="001B53C3"/>
    <w:rsid w:val="001B5890"/>
    <w:rsid w:val="001B610D"/>
    <w:rsid w:val="001C2287"/>
    <w:rsid w:val="001C298C"/>
    <w:rsid w:val="001C3308"/>
    <w:rsid w:val="001C3FC3"/>
    <w:rsid w:val="001C4647"/>
    <w:rsid w:val="001C609B"/>
    <w:rsid w:val="001C6779"/>
    <w:rsid w:val="001D37B6"/>
    <w:rsid w:val="001D4C16"/>
    <w:rsid w:val="001E0F36"/>
    <w:rsid w:val="001E3844"/>
    <w:rsid w:val="001E5360"/>
    <w:rsid w:val="001F15C9"/>
    <w:rsid w:val="001F2221"/>
    <w:rsid w:val="001F2C3E"/>
    <w:rsid w:val="00200C72"/>
    <w:rsid w:val="0020325C"/>
    <w:rsid w:val="002035E5"/>
    <w:rsid w:val="002062A5"/>
    <w:rsid w:val="0020685D"/>
    <w:rsid w:val="0020725C"/>
    <w:rsid w:val="002104D0"/>
    <w:rsid w:val="00213AFB"/>
    <w:rsid w:val="00223C94"/>
    <w:rsid w:val="00226C37"/>
    <w:rsid w:val="002346CE"/>
    <w:rsid w:val="00235CE2"/>
    <w:rsid w:val="00236A79"/>
    <w:rsid w:val="00242B48"/>
    <w:rsid w:val="00247822"/>
    <w:rsid w:val="0025060C"/>
    <w:rsid w:val="00255673"/>
    <w:rsid w:val="00255BD0"/>
    <w:rsid w:val="00256911"/>
    <w:rsid w:val="00257E7E"/>
    <w:rsid w:val="00260AAD"/>
    <w:rsid w:val="00261211"/>
    <w:rsid w:val="00262075"/>
    <w:rsid w:val="00262D79"/>
    <w:rsid w:val="002713E5"/>
    <w:rsid w:val="00272AA1"/>
    <w:rsid w:val="00273CAD"/>
    <w:rsid w:val="00274163"/>
    <w:rsid w:val="00274B59"/>
    <w:rsid w:val="00277363"/>
    <w:rsid w:val="00280F83"/>
    <w:rsid w:val="00281905"/>
    <w:rsid w:val="0028202A"/>
    <w:rsid w:val="00283852"/>
    <w:rsid w:val="00284EA6"/>
    <w:rsid w:val="00290178"/>
    <w:rsid w:val="002917E5"/>
    <w:rsid w:val="002970B0"/>
    <w:rsid w:val="002A3426"/>
    <w:rsid w:val="002A4B9D"/>
    <w:rsid w:val="002A4FB6"/>
    <w:rsid w:val="002B148F"/>
    <w:rsid w:val="002B67DA"/>
    <w:rsid w:val="002C04C2"/>
    <w:rsid w:val="002C2FA2"/>
    <w:rsid w:val="002D0DE1"/>
    <w:rsid w:val="002D21CA"/>
    <w:rsid w:val="002D71AD"/>
    <w:rsid w:val="002E1C25"/>
    <w:rsid w:val="002E207E"/>
    <w:rsid w:val="002E3565"/>
    <w:rsid w:val="002E4AE8"/>
    <w:rsid w:val="002E4E6D"/>
    <w:rsid w:val="002E52CE"/>
    <w:rsid w:val="002E742C"/>
    <w:rsid w:val="002F0F23"/>
    <w:rsid w:val="002F13E3"/>
    <w:rsid w:val="002F15A2"/>
    <w:rsid w:val="002F6743"/>
    <w:rsid w:val="003004EA"/>
    <w:rsid w:val="0030223B"/>
    <w:rsid w:val="0031005A"/>
    <w:rsid w:val="003308C9"/>
    <w:rsid w:val="00330A82"/>
    <w:rsid w:val="00331FF0"/>
    <w:rsid w:val="003320AD"/>
    <w:rsid w:val="00343AAB"/>
    <w:rsid w:val="00345378"/>
    <w:rsid w:val="003459FC"/>
    <w:rsid w:val="00346AC5"/>
    <w:rsid w:val="00351E74"/>
    <w:rsid w:val="003537E7"/>
    <w:rsid w:val="003573C9"/>
    <w:rsid w:val="00357AA7"/>
    <w:rsid w:val="00364BED"/>
    <w:rsid w:val="003758ED"/>
    <w:rsid w:val="00375E84"/>
    <w:rsid w:val="003814A5"/>
    <w:rsid w:val="00383A42"/>
    <w:rsid w:val="00391C82"/>
    <w:rsid w:val="0039235E"/>
    <w:rsid w:val="00392545"/>
    <w:rsid w:val="00395156"/>
    <w:rsid w:val="003A0D49"/>
    <w:rsid w:val="003A11EB"/>
    <w:rsid w:val="003A1DAE"/>
    <w:rsid w:val="003A2534"/>
    <w:rsid w:val="003A3E58"/>
    <w:rsid w:val="003A653B"/>
    <w:rsid w:val="003A6E63"/>
    <w:rsid w:val="003A76B5"/>
    <w:rsid w:val="003B0171"/>
    <w:rsid w:val="003B465C"/>
    <w:rsid w:val="003C26E7"/>
    <w:rsid w:val="003C5C2A"/>
    <w:rsid w:val="003D2CE9"/>
    <w:rsid w:val="003D52FB"/>
    <w:rsid w:val="003D5756"/>
    <w:rsid w:val="003D5ABB"/>
    <w:rsid w:val="003E0068"/>
    <w:rsid w:val="003E1262"/>
    <w:rsid w:val="003E15AC"/>
    <w:rsid w:val="003E67CF"/>
    <w:rsid w:val="003F1535"/>
    <w:rsid w:val="003F56ED"/>
    <w:rsid w:val="003F766D"/>
    <w:rsid w:val="00400A1A"/>
    <w:rsid w:val="0040666B"/>
    <w:rsid w:val="00410FDE"/>
    <w:rsid w:val="00411217"/>
    <w:rsid w:val="00411BF2"/>
    <w:rsid w:val="00411EEF"/>
    <w:rsid w:val="004136F7"/>
    <w:rsid w:val="004153F6"/>
    <w:rsid w:val="00420736"/>
    <w:rsid w:val="004309BF"/>
    <w:rsid w:val="00431031"/>
    <w:rsid w:val="004311D7"/>
    <w:rsid w:val="00431FC2"/>
    <w:rsid w:val="00436B5A"/>
    <w:rsid w:val="00437AC3"/>
    <w:rsid w:val="004405BC"/>
    <w:rsid w:val="00441DFE"/>
    <w:rsid w:val="004454FC"/>
    <w:rsid w:val="004455DE"/>
    <w:rsid w:val="004468D0"/>
    <w:rsid w:val="00447ED4"/>
    <w:rsid w:val="004518D2"/>
    <w:rsid w:val="00453E5D"/>
    <w:rsid w:val="00456950"/>
    <w:rsid w:val="00457237"/>
    <w:rsid w:val="004609E3"/>
    <w:rsid w:val="00461148"/>
    <w:rsid w:val="00463D4E"/>
    <w:rsid w:val="00464029"/>
    <w:rsid w:val="00464C4C"/>
    <w:rsid w:val="00465B80"/>
    <w:rsid w:val="00471009"/>
    <w:rsid w:val="0047200B"/>
    <w:rsid w:val="0047416D"/>
    <w:rsid w:val="004777B5"/>
    <w:rsid w:val="00477B1B"/>
    <w:rsid w:val="0048065D"/>
    <w:rsid w:val="00490F04"/>
    <w:rsid w:val="00493776"/>
    <w:rsid w:val="00493961"/>
    <w:rsid w:val="00495F24"/>
    <w:rsid w:val="004A2800"/>
    <w:rsid w:val="004A3340"/>
    <w:rsid w:val="004A5ACE"/>
    <w:rsid w:val="004A6B98"/>
    <w:rsid w:val="004B058A"/>
    <w:rsid w:val="004B181F"/>
    <w:rsid w:val="004B73F7"/>
    <w:rsid w:val="004B75B1"/>
    <w:rsid w:val="004C0089"/>
    <w:rsid w:val="004C40AC"/>
    <w:rsid w:val="004C78F9"/>
    <w:rsid w:val="004D241F"/>
    <w:rsid w:val="004D4718"/>
    <w:rsid w:val="004D563A"/>
    <w:rsid w:val="004E40C2"/>
    <w:rsid w:val="004E4B2B"/>
    <w:rsid w:val="004E6438"/>
    <w:rsid w:val="004F1C6B"/>
    <w:rsid w:val="004F3E6D"/>
    <w:rsid w:val="004F52C8"/>
    <w:rsid w:val="004F54BD"/>
    <w:rsid w:val="004F6640"/>
    <w:rsid w:val="005008B3"/>
    <w:rsid w:val="005026AD"/>
    <w:rsid w:val="00503237"/>
    <w:rsid w:val="00510B28"/>
    <w:rsid w:val="00510BB0"/>
    <w:rsid w:val="00513786"/>
    <w:rsid w:val="00513907"/>
    <w:rsid w:val="005153AF"/>
    <w:rsid w:val="005156FD"/>
    <w:rsid w:val="00520659"/>
    <w:rsid w:val="005308A0"/>
    <w:rsid w:val="0053162B"/>
    <w:rsid w:val="005324E2"/>
    <w:rsid w:val="005459E1"/>
    <w:rsid w:val="005507D9"/>
    <w:rsid w:val="00550FD7"/>
    <w:rsid w:val="00557179"/>
    <w:rsid w:val="0055792C"/>
    <w:rsid w:val="00562C90"/>
    <w:rsid w:val="005652FE"/>
    <w:rsid w:val="00566512"/>
    <w:rsid w:val="005718B3"/>
    <w:rsid w:val="00575253"/>
    <w:rsid w:val="005760EE"/>
    <w:rsid w:val="00580061"/>
    <w:rsid w:val="00580159"/>
    <w:rsid w:val="00580284"/>
    <w:rsid w:val="005867F7"/>
    <w:rsid w:val="005933B7"/>
    <w:rsid w:val="00594AD9"/>
    <w:rsid w:val="00595B18"/>
    <w:rsid w:val="00596A5A"/>
    <w:rsid w:val="005A0700"/>
    <w:rsid w:val="005A10DF"/>
    <w:rsid w:val="005A3899"/>
    <w:rsid w:val="005A48D7"/>
    <w:rsid w:val="005A4C38"/>
    <w:rsid w:val="005B47C6"/>
    <w:rsid w:val="005B77E7"/>
    <w:rsid w:val="005C2ECE"/>
    <w:rsid w:val="005C4744"/>
    <w:rsid w:val="005C5D11"/>
    <w:rsid w:val="005D047C"/>
    <w:rsid w:val="005D4BA0"/>
    <w:rsid w:val="005D63FB"/>
    <w:rsid w:val="005D6E24"/>
    <w:rsid w:val="005E0C27"/>
    <w:rsid w:val="005E2194"/>
    <w:rsid w:val="005E3B48"/>
    <w:rsid w:val="005E44BF"/>
    <w:rsid w:val="005E5FF1"/>
    <w:rsid w:val="005F1090"/>
    <w:rsid w:val="005F1A53"/>
    <w:rsid w:val="005F494C"/>
    <w:rsid w:val="005F5440"/>
    <w:rsid w:val="005F5487"/>
    <w:rsid w:val="005F58A4"/>
    <w:rsid w:val="005F62E3"/>
    <w:rsid w:val="005F688D"/>
    <w:rsid w:val="005F6CBA"/>
    <w:rsid w:val="005F6E3F"/>
    <w:rsid w:val="005F6F88"/>
    <w:rsid w:val="00600530"/>
    <w:rsid w:val="00604769"/>
    <w:rsid w:val="00605962"/>
    <w:rsid w:val="006059FC"/>
    <w:rsid w:val="00606AF9"/>
    <w:rsid w:val="00607F26"/>
    <w:rsid w:val="006138FB"/>
    <w:rsid w:val="006166E8"/>
    <w:rsid w:val="00620398"/>
    <w:rsid w:val="00626305"/>
    <w:rsid w:val="00626B4A"/>
    <w:rsid w:val="006302B3"/>
    <w:rsid w:val="00631A2D"/>
    <w:rsid w:val="00633CE5"/>
    <w:rsid w:val="0063670F"/>
    <w:rsid w:val="00640CCF"/>
    <w:rsid w:val="00641710"/>
    <w:rsid w:val="006458DF"/>
    <w:rsid w:val="00645C55"/>
    <w:rsid w:val="006511BC"/>
    <w:rsid w:val="00651529"/>
    <w:rsid w:val="006527F5"/>
    <w:rsid w:val="00652C31"/>
    <w:rsid w:val="006549BA"/>
    <w:rsid w:val="0066098B"/>
    <w:rsid w:val="00660A74"/>
    <w:rsid w:val="00660C0B"/>
    <w:rsid w:val="006636AA"/>
    <w:rsid w:val="006758F6"/>
    <w:rsid w:val="00676770"/>
    <w:rsid w:val="006804F7"/>
    <w:rsid w:val="006818F4"/>
    <w:rsid w:val="006830DC"/>
    <w:rsid w:val="00684C54"/>
    <w:rsid w:val="006851DE"/>
    <w:rsid w:val="006853CE"/>
    <w:rsid w:val="0068704C"/>
    <w:rsid w:val="006913A0"/>
    <w:rsid w:val="00693F0B"/>
    <w:rsid w:val="00694438"/>
    <w:rsid w:val="00697471"/>
    <w:rsid w:val="006A1706"/>
    <w:rsid w:val="006A1F51"/>
    <w:rsid w:val="006A4595"/>
    <w:rsid w:val="006A4721"/>
    <w:rsid w:val="006A71BB"/>
    <w:rsid w:val="006A7829"/>
    <w:rsid w:val="006A7D4D"/>
    <w:rsid w:val="006B2E1B"/>
    <w:rsid w:val="006B7A51"/>
    <w:rsid w:val="006C23AA"/>
    <w:rsid w:val="006C45A9"/>
    <w:rsid w:val="006C4E31"/>
    <w:rsid w:val="006D0618"/>
    <w:rsid w:val="006D234D"/>
    <w:rsid w:val="006D4672"/>
    <w:rsid w:val="006D4762"/>
    <w:rsid w:val="006D5EED"/>
    <w:rsid w:val="006D6D94"/>
    <w:rsid w:val="006D7E8C"/>
    <w:rsid w:val="006E0900"/>
    <w:rsid w:val="006E1A60"/>
    <w:rsid w:val="006E3ACD"/>
    <w:rsid w:val="006E71FB"/>
    <w:rsid w:val="006F6D74"/>
    <w:rsid w:val="006F78F6"/>
    <w:rsid w:val="007004D2"/>
    <w:rsid w:val="00701008"/>
    <w:rsid w:val="00704008"/>
    <w:rsid w:val="00705051"/>
    <w:rsid w:val="00705588"/>
    <w:rsid w:val="007117E0"/>
    <w:rsid w:val="007128BE"/>
    <w:rsid w:val="0071297A"/>
    <w:rsid w:val="00714AA5"/>
    <w:rsid w:val="00714AE8"/>
    <w:rsid w:val="00714F5C"/>
    <w:rsid w:val="00717307"/>
    <w:rsid w:val="0071769D"/>
    <w:rsid w:val="00721579"/>
    <w:rsid w:val="00722AC6"/>
    <w:rsid w:val="0072548C"/>
    <w:rsid w:val="007334C9"/>
    <w:rsid w:val="00737696"/>
    <w:rsid w:val="0073776D"/>
    <w:rsid w:val="00741124"/>
    <w:rsid w:val="00741B57"/>
    <w:rsid w:val="00742B9D"/>
    <w:rsid w:val="007446A1"/>
    <w:rsid w:val="0074478A"/>
    <w:rsid w:val="007457ED"/>
    <w:rsid w:val="00746414"/>
    <w:rsid w:val="00750463"/>
    <w:rsid w:val="00755EC4"/>
    <w:rsid w:val="007578DD"/>
    <w:rsid w:val="00761940"/>
    <w:rsid w:val="00761D53"/>
    <w:rsid w:val="0076300F"/>
    <w:rsid w:val="00764A9E"/>
    <w:rsid w:val="00775336"/>
    <w:rsid w:val="007757D8"/>
    <w:rsid w:val="0078006E"/>
    <w:rsid w:val="00781F3F"/>
    <w:rsid w:val="00784530"/>
    <w:rsid w:val="007853AB"/>
    <w:rsid w:val="0078737E"/>
    <w:rsid w:val="007904F5"/>
    <w:rsid w:val="00790AF3"/>
    <w:rsid w:val="00793C87"/>
    <w:rsid w:val="00793F1C"/>
    <w:rsid w:val="00794A29"/>
    <w:rsid w:val="00797413"/>
    <w:rsid w:val="007A23FB"/>
    <w:rsid w:val="007A2428"/>
    <w:rsid w:val="007A64CB"/>
    <w:rsid w:val="007B4ADA"/>
    <w:rsid w:val="007B535D"/>
    <w:rsid w:val="007B7D82"/>
    <w:rsid w:val="007C1CC9"/>
    <w:rsid w:val="007C507A"/>
    <w:rsid w:val="007C6BD3"/>
    <w:rsid w:val="007D5453"/>
    <w:rsid w:val="007D797C"/>
    <w:rsid w:val="007E1441"/>
    <w:rsid w:val="007E390D"/>
    <w:rsid w:val="007E3D32"/>
    <w:rsid w:val="007E4191"/>
    <w:rsid w:val="007E56C1"/>
    <w:rsid w:val="007E743A"/>
    <w:rsid w:val="007F1DC6"/>
    <w:rsid w:val="007F4E22"/>
    <w:rsid w:val="00804EA8"/>
    <w:rsid w:val="00810075"/>
    <w:rsid w:val="0081097B"/>
    <w:rsid w:val="00812D92"/>
    <w:rsid w:val="00814345"/>
    <w:rsid w:val="008212AF"/>
    <w:rsid w:val="00824D1C"/>
    <w:rsid w:val="008316DD"/>
    <w:rsid w:val="00834361"/>
    <w:rsid w:val="00835275"/>
    <w:rsid w:val="008357FF"/>
    <w:rsid w:val="00841231"/>
    <w:rsid w:val="0084293A"/>
    <w:rsid w:val="00845B59"/>
    <w:rsid w:val="008504DE"/>
    <w:rsid w:val="0085061C"/>
    <w:rsid w:val="00853958"/>
    <w:rsid w:val="00853BA2"/>
    <w:rsid w:val="00867C2E"/>
    <w:rsid w:val="008726B6"/>
    <w:rsid w:val="00872EBE"/>
    <w:rsid w:val="00876ABB"/>
    <w:rsid w:val="00877975"/>
    <w:rsid w:val="008825E7"/>
    <w:rsid w:val="008853DD"/>
    <w:rsid w:val="00885454"/>
    <w:rsid w:val="0088630B"/>
    <w:rsid w:val="0088690E"/>
    <w:rsid w:val="00895385"/>
    <w:rsid w:val="00895A96"/>
    <w:rsid w:val="008A2091"/>
    <w:rsid w:val="008A2E0F"/>
    <w:rsid w:val="008A653E"/>
    <w:rsid w:val="008A703A"/>
    <w:rsid w:val="008A730B"/>
    <w:rsid w:val="008B2F9E"/>
    <w:rsid w:val="008B470A"/>
    <w:rsid w:val="008B57BB"/>
    <w:rsid w:val="008B7EF0"/>
    <w:rsid w:val="008C0BF1"/>
    <w:rsid w:val="008C182D"/>
    <w:rsid w:val="008C2185"/>
    <w:rsid w:val="008C4EDF"/>
    <w:rsid w:val="008C5401"/>
    <w:rsid w:val="008C60D5"/>
    <w:rsid w:val="008C6102"/>
    <w:rsid w:val="008D23DC"/>
    <w:rsid w:val="008D51F7"/>
    <w:rsid w:val="008D7385"/>
    <w:rsid w:val="008E2C8E"/>
    <w:rsid w:val="008E4EEF"/>
    <w:rsid w:val="008E7458"/>
    <w:rsid w:val="008F058E"/>
    <w:rsid w:val="008F2695"/>
    <w:rsid w:val="008F3816"/>
    <w:rsid w:val="008F421B"/>
    <w:rsid w:val="008F65A4"/>
    <w:rsid w:val="008F6D90"/>
    <w:rsid w:val="00900DF9"/>
    <w:rsid w:val="00902081"/>
    <w:rsid w:val="00903357"/>
    <w:rsid w:val="00904276"/>
    <w:rsid w:val="00906AE0"/>
    <w:rsid w:val="00907D5F"/>
    <w:rsid w:val="00911638"/>
    <w:rsid w:val="009151D3"/>
    <w:rsid w:val="00916E2D"/>
    <w:rsid w:val="00920566"/>
    <w:rsid w:val="0092388F"/>
    <w:rsid w:val="00927894"/>
    <w:rsid w:val="00930174"/>
    <w:rsid w:val="00931DF3"/>
    <w:rsid w:val="00934659"/>
    <w:rsid w:val="00935E77"/>
    <w:rsid w:val="00941204"/>
    <w:rsid w:val="009432BE"/>
    <w:rsid w:val="00945340"/>
    <w:rsid w:val="009460B4"/>
    <w:rsid w:val="00950E9F"/>
    <w:rsid w:val="00957B52"/>
    <w:rsid w:val="009618C1"/>
    <w:rsid w:val="00962ACD"/>
    <w:rsid w:val="00965B36"/>
    <w:rsid w:val="00965E35"/>
    <w:rsid w:val="00966709"/>
    <w:rsid w:val="00967327"/>
    <w:rsid w:val="0096795F"/>
    <w:rsid w:val="00967C45"/>
    <w:rsid w:val="00970145"/>
    <w:rsid w:val="009728D1"/>
    <w:rsid w:val="009737A2"/>
    <w:rsid w:val="0097404F"/>
    <w:rsid w:val="0097758F"/>
    <w:rsid w:val="00982515"/>
    <w:rsid w:val="0098583A"/>
    <w:rsid w:val="0099528C"/>
    <w:rsid w:val="009A0783"/>
    <w:rsid w:val="009A12CC"/>
    <w:rsid w:val="009A32EA"/>
    <w:rsid w:val="009A5499"/>
    <w:rsid w:val="009A6381"/>
    <w:rsid w:val="009B3A29"/>
    <w:rsid w:val="009B5188"/>
    <w:rsid w:val="009B637A"/>
    <w:rsid w:val="009C07B7"/>
    <w:rsid w:val="009C713C"/>
    <w:rsid w:val="009D0D6D"/>
    <w:rsid w:val="009D1173"/>
    <w:rsid w:val="009D1F8B"/>
    <w:rsid w:val="009D4358"/>
    <w:rsid w:val="009D5786"/>
    <w:rsid w:val="009D5BC8"/>
    <w:rsid w:val="009D7CF0"/>
    <w:rsid w:val="009E039D"/>
    <w:rsid w:val="009E26D2"/>
    <w:rsid w:val="009E29CC"/>
    <w:rsid w:val="009E388F"/>
    <w:rsid w:val="009E49C6"/>
    <w:rsid w:val="009E6EB0"/>
    <w:rsid w:val="009F2C9F"/>
    <w:rsid w:val="00A03832"/>
    <w:rsid w:val="00A04952"/>
    <w:rsid w:val="00A04BCF"/>
    <w:rsid w:val="00A05E36"/>
    <w:rsid w:val="00A06E55"/>
    <w:rsid w:val="00A07B86"/>
    <w:rsid w:val="00A140F2"/>
    <w:rsid w:val="00A16B50"/>
    <w:rsid w:val="00A17160"/>
    <w:rsid w:val="00A1734C"/>
    <w:rsid w:val="00A21D90"/>
    <w:rsid w:val="00A25979"/>
    <w:rsid w:val="00A27A8B"/>
    <w:rsid w:val="00A30EE2"/>
    <w:rsid w:val="00A333CE"/>
    <w:rsid w:val="00A34EF7"/>
    <w:rsid w:val="00A4277E"/>
    <w:rsid w:val="00A42CA4"/>
    <w:rsid w:val="00A42F4F"/>
    <w:rsid w:val="00A434CA"/>
    <w:rsid w:val="00A4523F"/>
    <w:rsid w:val="00A45D6C"/>
    <w:rsid w:val="00A46F46"/>
    <w:rsid w:val="00A47100"/>
    <w:rsid w:val="00A500AD"/>
    <w:rsid w:val="00A57D65"/>
    <w:rsid w:val="00A659FC"/>
    <w:rsid w:val="00A65EE8"/>
    <w:rsid w:val="00A67C24"/>
    <w:rsid w:val="00A70784"/>
    <w:rsid w:val="00A73D26"/>
    <w:rsid w:val="00A8331A"/>
    <w:rsid w:val="00A8358F"/>
    <w:rsid w:val="00A868F5"/>
    <w:rsid w:val="00A86B4A"/>
    <w:rsid w:val="00A86C1A"/>
    <w:rsid w:val="00A86E91"/>
    <w:rsid w:val="00A94F41"/>
    <w:rsid w:val="00AA05AA"/>
    <w:rsid w:val="00AA0A7A"/>
    <w:rsid w:val="00AA1C9B"/>
    <w:rsid w:val="00AA3C4E"/>
    <w:rsid w:val="00AA77A9"/>
    <w:rsid w:val="00AB0190"/>
    <w:rsid w:val="00AB24A1"/>
    <w:rsid w:val="00AB34B3"/>
    <w:rsid w:val="00AB58FB"/>
    <w:rsid w:val="00AB6FBA"/>
    <w:rsid w:val="00AC10B5"/>
    <w:rsid w:val="00AD3659"/>
    <w:rsid w:val="00AD3CFC"/>
    <w:rsid w:val="00AE582A"/>
    <w:rsid w:val="00AE6060"/>
    <w:rsid w:val="00AE6186"/>
    <w:rsid w:val="00AF6F99"/>
    <w:rsid w:val="00AF7634"/>
    <w:rsid w:val="00AF7913"/>
    <w:rsid w:val="00B01737"/>
    <w:rsid w:val="00B02546"/>
    <w:rsid w:val="00B03E75"/>
    <w:rsid w:val="00B1141C"/>
    <w:rsid w:val="00B11E09"/>
    <w:rsid w:val="00B15B89"/>
    <w:rsid w:val="00B15C5B"/>
    <w:rsid w:val="00B16AF4"/>
    <w:rsid w:val="00B179A6"/>
    <w:rsid w:val="00B17E89"/>
    <w:rsid w:val="00B20C57"/>
    <w:rsid w:val="00B2335F"/>
    <w:rsid w:val="00B23BCE"/>
    <w:rsid w:val="00B26146"/>
    <w:rsid w:val="00B262F1"/>
    <w:rsid w:val="00B31780"/>
    <w:rsid w:val="00B3314E"/>
    <w:rsid w:val="00B350D9"/>
    <w:rsid w:val="00B36A12"/>
    <w:rsid w:val="00B37BF8"/>
    <w:rsid w:val="00B43FE1"/>
    <w:rsid w:val="00B5429E"/>
    <w:rsid w:val="00B609F2"/>
    <w:rsid w:val="00B61DBC"/>
    <w:rsid w:val="00B62699"/>
    <w:rsid w:val="00B668FF"/>
    <w:rsid w:val="00B67E21"/>
    <w:rsid w:val="00B72289"/>
    <w:rsid w:val="00B73F99"/>
    <w:rsid w:val="00B75992"/>
    <w:rsid w:val="00B8222A"/>
    <w:rsid w:val="00B835E6"/>
    <w:rsid w:val="00B83AE8"/>
    <w:rsid w:val="00B859B2"/>
    <w:rsid w:val="00B87D7D"/>
    <w:rsid w:val="00B912F1"/>
    <w:rsid w:val="00B92008"/>
    <w:rsid w:val="00B92959"/>
    <w:rsid w:val="00B95A12"/>
    <w:rsid w:val="00B9718B"/>
    <w:rsid w:val="00BA1479"/>
    <w:rsid w:val="00BA2A20"/>
    <w:rsid w:val="00BA3DC1"/>
    <w:rsid w:val="00BA4F13"/>
    <w:rsid w:val="00BA5A35"/>
    <w:rsid w:val="00BA5E6F"/>
    <w:rsid w:val="00BA7ECB"/>
    <w:rsid w:val="00BB0872"/>
    <w:rsid w:val="00BB1B8A"/>
    <w:rsid w:val="00BB71E8"/>
    <w:rsid w:val="00BC0833"/>
    <w:rsid w:val="00BC5925"/>
    <w:rsid w:val="00BC6A7A"/>
    <w:rsid w:val="00BD61F0"/>
    <w:rsid w:val="00BD72EA"/>
    <w:rsid w:val="00BE01F8"/>
    <w:rsid w:val="00BE0FF6"/>
    <w:rsid w:val="00BE1DFF"/>
    <w:rsid w:val="00BE4830"/>
    <w:rsid w:val="00BE5E6C"/>
    <w:rsid w:val="00BE6BC9"/>
    <w:rsid w:val="00BE779F"/>
    <w:rsid w:val="00BF0A5E"/>
    <w:rsid w:val="00BF181E"/>
    <w:rsid w:val="00BF4444"/>
    <w:rsid w:val="00BF5116"/>
    <w:rsid w:val="00BF6941"/>
    <w:rsid w:val="00BF76B9"/>
    <w:rsid w:val="00C025D1"/>
    <w:rsid w:val="00C02BA2"/>
    <w:rsid w:val="00C037B2"/>
    <w:rsid w:val="00C05751"/>
    <w:rsid w:val="00C13926"/>
    <w:rsid w:val="00C13D60"/>
    <w:rsid w:val="00C1738A"/>
    <w:rsid w:val="00C2423D"/>
    <w:rsid w:val="00C266CE"/>
    <w:rsid w:val="00C27EE8"/>
    <w:rsid w:val="00C31E3B"/>
    <w:rsid w:val="00C32C2E"/>
    <w:rsid w:val="00C3429F"/>
    <w:rsid w:val="00C35E21"/>
    <w:rsid w:val="00C50ACE"/>
    <w:rsid w:val="00C5287F"/>
    <w:rsid w:val="00C53DE2"/>
    <w:rsid w:val="00C600EC"/>
    <w:rsid w:val="00C60C26"/>
    <w:rsid w:val="00C60CE4"/>
    <w:rsid w:val="00C60ED2"/>
    <w:rsid w:val="00C61361"/>
    <w:rsid w:val="00C66D29"/>
    <w:rsid w:val="00C70A9E"/>
    <w:rsid w:val="00C73618"/>
    <w:rsid w:val="00C74652"/>
    <w:rsid w:val="00C75C17"/>
    <w:rsid w:val="00C77705"/>
    <w:rsid w:val="00C80CB7"/>
    <w:rsid w:val="00C814C2"/>
    <w:rsid w:val="00C81586"/>
    <w:rsid w:val="00C85D5A"/>
    <w:rsid w:val="00C931BF"/>
    <w:rsid w:val="00C9463A"/>
    <w:rsid w:val="00C9521F"/>
    <w:rsid w:val="00CA1B12"/>
    <w:rsid w:val="00CA2392"/>
    <w:rsid w:val="00CA2D0F"/>
    <w:rsid w:val="00CA2F78"/>
    <w:rsid w:val="00CA73EB"/>
    <w:rsid w:val="00CB0ABD"/>
    <w:rsid w:val="00CB2400"/>
    <w:rsid w:val="00CB5C42"/>
    <w:rsid w:val="00CB6371"/>
    <w:rsid w:val="00CC00D3"/>
    <w:rsid w:val="00CC323E"/>
    <w:rsid w:val="00CC39C7"/>
    <w:rsid w:val="00CC48C8"/>
    <w:rsid w:val="00CC6FF6"/>
    <w:rsid w:val="00CD2464"/>
    <w:rsid w:val="00CD381D"/>
    <w:rsid w:val="00CD64AD"/>
    <w:rsid w:val="00CF076E"/>
    <w:rsid w:val="00CF0D8C"/>
    <w:rsid w:val="00CF235F"/>
    <w:rsid w:val="00CF2AE1"/>
    <w:rsid w:val="00CF4602"/>
    <w:rsid w:val="00D00E8E"/>
    <w:rsid w:val="00D02378"/>
    <w:rsid w:val="00D03294"/>
    <w:rsid w:val="00D03A1C"/>
    <w:rsid w:val="00D03EE0"/>
    <w:rsid w:val="00D03FFC"/>
    <w:rsid w:val="00D0535A"/>
    <w:rsid w:val="00D1144C"/>
    <w:rsid w:val="00D12985"/>
    <w:rsid w:val="00D14149"/>
    <w:rsid w:val="00D14B4F"/>
    <w:rsid w:val="00D162AC"/>
    <w:rsid w:val="00D175E4"/>
    <w:rsid w:val="00D1784C"/>
    <w:rsid w:val="00D1795C"/>
    <w:rsid w:val="00D2034F"/>
    <w:rsid w:val="00D2196B"/>
    <w:rsid w:val="00D21F64"/>
    <w:rsid w:val="00D22484"/>
    <w:rsid w:val="00D24778"/>
    <w:rsid w:val="00D25891"/>
    <w:rsid w:val="00D32653"/>
    <w:rsid w:val="00D4156E"/>
    <w:rsid w:val="00D42BB3"/>
    <w:rsid w:val="00D4562B"/>
    <w:rsid w:val="00D46BB9"/>
    <w:rsid w:val="00D470EA"/>
    <w:rsid w:val="00D50224"/>
    <w:rsid w:val="00D50598"/>
    <w:rsid w:val="00D50CDC"/>
    <w:rsid w:val="00D51106"/>
    <w:rsid w:val="00D52228"/>
    <w:rsid w:val="00D54B10"/>
    <w:rsid w:val="00D552CF"/>
    <w:rsid w:val="00D567EE"/>
    <w:rsid w:val="00D614B7"/>
    <w:rsid w:val="00D6184B"/>
    <w:rsid w:val="00D6524C"/>
    <w:rsid w:val="00D66FBB"/>
    <w:rsid w:val="00D71783"/>
    <w:rsid w:val="00D73B40"/>
    <w:rsid w:val="00D73ECF"/>
    <w:rsid w:val="00D743EC"/>
    <w:rsid w:val="00D74908"/>
    <w:rsid w:val="00D75A11"/>
    <w:rsid w:val="00D75DB7"/>
    <w:rsid w:val="00D76000"/>
    <w:rsid w:val="00D7632E"/>
    <w:rsid w:val="00D77EA3"/>
    <w:rsid w:val="00D83FFB"/>
    <w:rsid w:val="00D84706"/>
    <w:rsid w:val="00D8507C"/>
    <w:rsid w:val="00D857DF"/>
    <w:rsid w:val="00D97C89"/>
    <w:rsid w:val="00DA037C"/>
    <w:rsid w:val="00DA3FD1"/>
    <w:rsid w:val="00DA529F"/>
    <w:rsid w:val="00DA639F"/>
    <w:rsid w:val="00DA6BCC"/>
    <w:rsid w:val="00DB4F91"/>
    <w:rsid w:val="00DC02DB"/>
    <w:rsid w:val="00DC06EB"/>
    <w:rsid w:val="00DC0AC9"/>
    <w:rsid w:val="00DC208F"/>
    <w:rsid w:val="00DC3AEF"/>
    <w:rsid w:val="00DD4382"/>
    <w:rsid w:val="00DD491E"/>
    <w:rsid w:val="00DD4E8C"/>
    <w:rsid w:val="00DD6B92"/>
    <w:rsid w:val="00DD6E93"/>
    <w:rsid w:val="00DE451C"/>
    <w:rsid w:val="00DE49D1"/>
    <w:rsid w:val="00DF0E5F"/>
    <w:rsid w:val="00DF2184"/>
    <w:rsid w:val="00DF389C"/>
    <w:rsid w:val="00DF4B5B"/>
    <w:rsid w:val="00DF6A62"/>
    <w:rsid w:val="00E01521"/>
    <w:rsid w:val="00E015C2"/>
    <w:rsid w:val="00E05C1A"/>
    <w:rsid w:val="00E11116"/>
    <w:rsid w:val="00E151A8"/>
    <w:rsid w:val="00E20014"/>
    <w:rsid w:val="00E22280"/>
    <w:rsid w:val="00E23EDA"/>
    <w:rsid w:val="00E24262"/>
    <w:rsid w:val="00E264EA"/>
    <w:rsid w:val="00E269C8"/>
    <w:rsid w:val="00E32044"/>
    <w:rsid w:val="00E323D8"/>
    <w:rsid w:val="00E33733"/>
    <w:rsid w:val="00E40A5E"/>
    <w:rsid w:val="00E418F0"/>
    <w:rsid w:val="00E419A1"/>
    <w:rsid w:val="00E4581E"/>
    <w:rsid w:val="00E46924"/>
    <w:rsid w:val="00E50E08"/>
    <w:rsid w:val="00E52061"/>
    <w:rsid w:val="00E53A82"/>
    <w:rsid w:val="00E555D0"/>
    <w:rsid w:val="00E61611"/>
    <w:rsid w:val="00E62C9C"/>
    <w:rsid w:val="00E7189F"/>
    <w:rsid w:val="00E730CE"/>
    <w:rsid w:val="00E74FB7"/>
    <w:rsid w:val="00E76822"/>
    <w:rsid w:val="00E832E3"/>
    <w:rsid w:val="00E83BC6"/>
    <w:rsid w:val="00E84A25"/>
    <w:rsid w:val="00E84E3E"/>
    <w:rsid w:val="00E853CB"/>
    <w:rsid w:val="00E91EC1"/>
    <w:rsid w:val="00E93D56"/>
    <w:rsid w:val="00EA1C7F"/>
    <w:rsid w:val="00EA308C"/>
    <w:rsid w:val="00EA3754"/>
    <w:rsid w:val="00EA4947"/>
    <w:rsid w:val="00EA5AF5"/>
    <w:rsid w:val="00EA65DA"/>
    <w:rsid w:val="00EB0AB8"/>
    <w:rsid w:val="00EB1DF9"/>
    <w:rsid w:val="00EB2E31"/>
    <w:rsid w:val="00EB50C4"/>
    <w:rsid w:val="00EB6787"/>
    <w:rsid w:val="00EC0C0E"/>
    <w:rsid w:val="00EC2438"/>
    <w:rsid w:val="00EC5342"/>
    <w:rsid w:val="00EC67DD"/>
    <w:rsid w:val="00ED398F"/>
    <w:rsid w:val="00EE0E7F"/>
    <w:rsid w:val="00EE1F46"/>
    <w:rsid w:val="00EE2DD9"/>
    <w:rsid w:val="00EE3C46"/>
    <w:rsid w:val="00EE4E82"/>
    <w:rsid w:val="00EE5553"/>
    <w:rsid w:val="00EF0AB5"/>
    <w:rsid w:val="00EF0DB4"/>
    <w:rsid w:val="00EF23FD"/>
    <w:rsid w:val="00EF6754"/>
    <w:rsid w:val="00F0120B"/>
    <w:rsid w:val="00F01A38"/>
    <w:rsid w:val="00F022AB"/>
    <w:rsid w:val="00F049FC"/>
    <w:rsid w:val="00F075C2"/>
    <w:rsid w:val="00F075E3"/>
    <w:rsid w:val="00F13C47"/>
    <w:rsid w:val="00F14C70"/>
    <w:rsid w:val="00F208E8"/>
    <w:rsid w:val="00F22A73"/>
    <w:rsid w:val="00F244C9"/>
    <w:rsid w:val="00F27A12"/>
    <w:rsid w:val="00F30D8D"/>
    <w:rsid w:val="00F30F21"/>
    <w:rsid w:val="00F31F03"/>
    <w:rsid w:val="00F34338"/>
    <w:rsid w:val="00F40B53"/>
    <w:rsid w:val="00F425A5"/>
    <w:rsid w:val="00F464CB"/>
    <w:rsid w:val="00F46BEB"/>
    <w:rsid w:val="00F46EA9"/>
    <w:rsid w:val="00F519C4"/>
    <w:rsid w:val="00F5622D"/>
    <w:rsid w:val="00F57F5C"/>
    <w:rsid w:val="00F6001A"/>
    <w:rsid w:val="00F60E66"/>
    <w:rsid w:val="00F62A1D"/>
    <w:rsid w:val="00F63289"/>
    <w:rsid w:val="00F71677"/>
    <w:rsid w:val="00F74D05"/>
    <w:rsid w:val="00F81BA7"/>
    <w:rsid w:val="00F81E46"/>
    <w:rsid w:val="00F82EEA"/>
    <w:rsid w:val="00F85BB0"/>
    <w:rsid w:val="00F86210"/>
    <w:rsid w:val="00F939A5"/>
    <w:rsid w:val="00F951A0"/>
    <w:rsid w:val="00F9790B"/>
    <w:rsid w:val="00FA178D"/>
    <w:rsid w:val="00FA1BAC"/>
    <w:rsid w:val="00FA1F87"/>
    <w:rsid w:val="00FA287D"/>
    <w:rsid w:val="00FA3285"/>
    <w:rsid w:val="00FA4A92"/>
    <w:rsid w:val="00FA66C5"/>
    <w:rsid w:val="00FA777A"/>
    <w:rsid w:val="00FB1893"/>
    <w:rsid w:val="00FB3C92"/>
    <w:rsid w:val="00FB4E4F"/>
    <w:rsid w:val="00FB6403"/>
    <w:rsid w:val="00FB78C4"/>
    <w:rsid w:val="00FC3B03"/>
    <w:rsid w:val="00FC6B50"/>
    <w:rsid w:val="00FC7783"/>
    <w:rsid w:val="00FD1B3A"/>
    <w:rsid w:val="00FD2D8A"/>
    <w:rsid w:val="00FD305E"/>
    <w:rsid w:val="00FD3F86"/>
    <w:rsid w:val="00FE2618"/>
    <w:rsid w:val="00FE29DF"/>
    <w:rsid w:val="00FE2DA5"/>
    <w:rsid w:val="00FE2F9E"/>
    <w:rsid w:val="00FE7C0C"/>
    <w:rsid w:val="00FF00F4"/>
    <w:rsid w:val="00FF3F42"/>
    <w:rsid w:val="00FF5D34"/>
    <w:rsid w:val="00FF6D93"/>
    <w:rsid w:val="00FF717D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E0F36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1E0F36"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1E0F36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1E0F36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1E0F36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1E0F36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1E0F36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1E0F36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1E0F36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E0F36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0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0F3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1E0F36"/>
    <w:pPr>
      <w:spacing w:before="240" w:after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uiPriority w:val="39"/>
    <w:rsid w:val="001E0F36"/>
    <w:pPr>
      <w:spacing w:before="120" w:after="0"/>
      <w:ind w:left="200"/>
    </w:pPr>
    <w:rPr>
      <w:rFonts w:ascii="Calibri" w:hAnsi="Calibri"/>
      <w:i/>
      <w:iCs/>
    </w:rPr>
  </w:style>
  <w:style w:type="paragraph" w:styleId="TOC3">
    <w:name w:val="toc 3"/>
    <w:basedOn w:val="Normal"/>
    <w:next w:val="Normal"/>
    <w:uiPriority w:val="39"/>
    <w:rsid w:val="001E0F36"/>
    <w:pPr>
      <w:spacing w:before="0" w:after="0"/>
      <w:ind w:left="400"/>
    </w:pPr>
    <w:rPr>
      <w:rFonts w:ascii="Calibri" w:hAnsi="Calibri"/>
    </w:rPr>
  </w:style>
  <w:style w:type="paragraph" w:styleId="TOC4">
    <w:name w:val="toc 4"/>
    <w:basedOn w:val="Normal"/>
    <w:next w:val="Normal"/>
    <w:semiHidden/>
    <w:rsid w:val="001E0F36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semiHidden/>
    <w:rsid w:val="001E0F36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semiHidden/>
    <w:rsid w:val="001E0F36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semiHidden/>
    <w:rsid w:val="001E0F36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semiHidden/>
    <w:rsid w:val="001E0F36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semiHidden/>
    <w:rsid w:val="001E0F36"/>
    <w:pPr>
      <w:spacing w:before="0" w:after="0"/>
      <w:ind w:left="1600"/>
    </w:pPr>
    <w:rPr>
      <w:rFonts w:ascii="Calibri" w:hAnsi="Calibri"/>
    </w:rPr>
  </w:style>
  <w:style w:type="paragraph" w:styleId="BlockText">
    <w:name w:val="Block Text"/>
    <w:basedOn w:val="Normal"/>
    <w:rsid w:val="001E0F36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uiPriority w:val="99"/>
    <w:rsid w:val="001E0F36"/>
  </w:style>
  <w:style w:type="character" w:styleId="FootnoteReference">
    <w:name w:val="footnote reference"/>
    <w:basedOn w:val="DefaultParagraphFont"/>
    <w:semiHidden/>
    <w:rsid w:val="001E0F36"/>
    <w:rPr>
      <w:vertAlign w:val="superscript"/>
    </w:rPr>
  </w:style>
  <w:style w:type="character" w:styleId="PageNumber">
    <w:name w:val="page number"/>
    <w:basedOn w:val="DefaultParagraphFont"/>
    <w:rsid w:val="001E0F36"/>
  </w:style>
  <w:style w:type="paragraph" w:customStyle="1" w:styleId="Bodytext">
    <w:name w:val="Bodytext"/>
    <w:basedOn w:val="Normal"/>
    <w:rsid w:val="001E0F36"/>
    <w:pPr>
      <w:ind w:left="1080"/>
      <w:jc w:val="both"/>
    </w:pPr>
  </w:style>
  <w:style w:type="paragraph" w:customStyle="1" w:styleId="tabletext">
    <w:name w:val="table_text"/>
    <w:basedOn w:val="Normal"/>
    <w:rsid w:val="001E0F36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1E0F36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1E0F36"/>
    <w:pPr>
      <w:widowControl w:val="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1E0F36"/>
    <w:rPr>
      <w:color w:val="0000FF"/>
      <w:u w:val="single"/>
    </w:rPr>
  </w:style>
  <w:style w:type="paragraph" w:styleId="BodyTextIndent">
    <w:name w:val="Body Text Indent"/>
    <w:basedOn w:val="Normal"/>
    <w:rsid w:val="001E0F36"/>
    <w:pPr>
      <w:spacing w:before="4"/>
      <w:ind w:right="144" w:firstLine="720"/>
      <w:jc w:val="both"/>
    </w:pPr>
    <w:rPr>
      <w:i/>
    </w:rPr>
  </w:style>
  <w:style w:type="character" w:styleId="FollowedHyperlink">
    <w:name w:val="FollowedHyperlink"/>
    <w:basedOn w:val="DefaultParagraphFont"/>
    <w:rsid w:val="001E0F36"/>
    <w:rPr>
      <w:color w:val="800080"/>
      <w:u w:val="single"/>
    </w:rPr>
  </w:style>
  <w:style w:type="paragraph" w:customStyle="1" w:styleId="Style3">
    <w:name w:val="Style3"/>
    <w:rsid w:val="001E0F36"/>
    <w:rPr>
      <w:rFonts w:ascii="Arial" w:hAnsi="Arial"/>
      <w:noProof/>
    </w:rPr>
  </w:style>
  <w:style w:type="paragraph" w:styleId="NormalWeb">
    <w:name w:val="Normal (Web)"/>
    <w:basedOn w:val="Normal"/>
    <w:rsid w:val="001E0F36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rsid w:val="001E0F36"/>
    <w:pPr>
      <w:spacing w:after="120"/>
      <w:ind w:firstLine="210"/>
    </w:pPr>
  </w:style>
  <w:style w:type="paragraph" w:styleId="BodyTextFirstIndent2">
    <w:name w:val="Body Text First Indent 2"/>
    <w:basedOn w:val="BodyTextIndent"/>
    <w:rsid w:val="001E0F36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1E0F3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E0F36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1E0F36"/>
    <w:pPr>
      <w:spacing w:before="120" w:after="120"/>
    </w:pPr>
    <w:rPr>
      <w:b/>
    </w:rPr>
  </w:style>
  <w:style w:type="paragraph" w:styleId="Closing">
    <w:name w:val="Closing"/>
    <w:basedOn w:val="Normal"/>
    <w:rsid w:val="001E0F36"/>
    <w:pPr>
      <w:ind w:left="4320"/>
    </w:pPr>
  </w:style>
  <w:style w:type="paragraph" w:styleId="CommentText">
    <w:name w:val="annotation text"/>
    <w:basedOn w:val="Normal"/>
    <w:link w:val="CommentTextChar"/>
    <w:semiHidden/>
    <w:rsid w:val="001E0F36"/>
  </w:style>
  <w:style w:type="paragraph" w:styleId="Date">
    <w:name w:val="Date"/>
    <w:basedOn w:val="Normal"/>
    <w:next w:val="Normal"/>
    <w:rsid w:val="001E0F36"/>
  </w:style>
  <w:style w:type="paragraph" w:styleId="DocumentMap">
    <w:name w:val="Document Map"/>
    <w:basedOn w:val="Normal"/>
    <w:semiHidden/>
    <w:rsid w:val="001E0F36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1E0F36"/>
  </w:style>
  <w:style w:type="paragraph" w:styleId="EnvelopeAddress">
    <w:name w:val="envelope address"/>
    <w:basedOn w:val="Normal"/>
    <w:rsid w:val="001E0F36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1E0F36"/>
  </w:style>
  <w:style w:type="paragraph" w:styleId="Index1">
    <w:name w:val="index 1"/>
    <w:basedOn w:val="Normal"/>
    <w:next w:val="Normal"/>
    <w:autoRedefine/>
    <w:semiHidden/>
    <w:rsid w:val="001E0F3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E0F3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E0F3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1E0F3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1E0F3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E0F3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E0F3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E0F3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E0F3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E0F36"/>
    <w:rPr>
      <w:b/>
    </w:rPr>
  </w:style>
  <w:style w:type="paragraph" w:styleId="List">
    <w:name w:val="List"/>
    <w:basedOn w:val="Normal"/>
    <w:rsid w:val="001E0F36"/>
    <w:pPr>
      <w:ind w:left="360" w:hanging="360"/>
    </w:pPr>
  </w:style>
  <w:style w:type="paragraph" w:styleId="List2">
    <w:name w:val="List 2"/>
    <w:basedOn w:val="Normal"/>
    <w:rsid w:val="001E0F36"/>
    <w:pPr>
      <w:ind w:left="720" w:hanging="360"/>
    </w:pPr>
  </w:style>
  <w:style w:type="paragraph" w:styleId="List3">
    <w:name w:val="List 3"/>
    <w:basedOn w:val="Normal"/>
    <w:rsid w:val="001E0F36"/>
    <w:pPr>
      <w:ind w:left="1080" w:hanging="360"/>
    </w:pPr>
  </w:style>
  <w:style w:type="paragraph" w:styleId="List4">
    <w:name w:val="List 4"/>
    <w:basedOn w:val="Normal"/>
    <w:rsid w:val="001E0F36"/>
    <w:pPr>
      <w:ind w:left="1440" w:hanging="360"/>
    </w:pPr>
  </w:style>
  <w:style w:type="paragraph" w:styleId="List5">
    <w:name w:val="List 5"/>
    <w:basedOn w:val="Normal"/>
    <w:rsid w:val="001E0F36"/>
    <w:pPr>
      <w:ind w:left="1800" w:hanging="360"/>
    </w:pPr>
  </w:style>
  <w:style w:type="paragraph" w:styleId="ListBullet">
    <w:name w:val="List Bullet"/>
    <w:basedOn w:val="Normal"/>
    <w:autoRedefine/>
    <w:rsid w:val="001E0F36"/>
    <w:pPr>
      <w:numPr>
        <w:numId w:val="1"/>
      </w:numPr>
    </w:pPr>
  </w:style>
  <w:style w:type="paragraph" w:styleId="ListBullet2">
    <w:name w:val="List Bullet 2"/>
    <w:basedOn w:val="Normal"/>
    <w:autoRedefine/>
    <w:rsid w:val="001E0F36"/>
    <w:pPr>
      <w:numPr>
        <w:numId w:val="2"/>
      </w:numPr>
    </w:pPr>
  </w:style>
  <w:style w:type="paragraph" w:styleId="ListBullet3">
    <w:name w:val="List Bullet 3"/>
    <w:basedOn w:val="Normal"/>
    <w:autoRedefine/>
    <w:rsid w:val="001E0F36"/>
    <w:pPr>
      <w:numPr>
        <w:numId w:val="3"/>
      </w:numPr>
    </w:pPr>
  </w:style>
  <w:style w:type="paragraph" w:styleId="ListBullet4">
    <w:name w:val="List Bullet 4"/>
    <w:basedOn w:val="Normal"/>
    <w:autoRedefine/>
    <w:rsid w:val="001E0F36"/>
    <w:pPr>
      <w:numPr>
        <w:numId w:val="4"/>
      </w:numPr>
    </w:pPr>
  </w:style>
  <w:style w:type="paragraph" w:styleId="ListBullet5">
    <w:name w:val="List Bullet 5"/>
    <w:basedOn w:val="Normal"/>
    <w:autoRedefine/>
    <w:rsid w:val="001E0F36"/>
    <w:pPr>
      <w:numPr>
        <w:numId w:val="5"/>
      </w:numPr>
    </w:pPr>
  </w:style>
  <w:style w:type="paragraph" w:styleId="ListContinue">
    <w:name w:val="List Continue"/>
    <w:basedOn w:val="Normal"/>
    <w:rsid w:val="001E0F36"/>
    <w:pPr>
      <w:spacing w:after="120"/>
      <w:ind w:left="360"/>
    </w:pPr>
  </w:style>
  <w:style w:type="paragraph" w:styleId="ListContinue2">
    <w:name w:val="List Continue 2"/>
    <w:basedOn w:val="Normal"/>
    <w:rsid w:val="001E0F36"/>
    <w:pPr>
      <w:spacing w:after="120"/>
      <w:ind w:left="720"/>
    </w:pPr>
  </w:style>
  <w:style w:type="paragraph" w:styleId="ListContinue3">
    <w:name w:val="List Continue 3"/>
    <w:basedOn w:val="Normal"/>
    <w:rsid w:val="001E0F36"/>
    <w:pPr>
      <w:spacing w:after="120"/>
      <w:ind w:left="1080"/>
    </w:pPr>
  </w:style>
  <w:style w:type="paragraph" w:styleId="ListContinue4">
    <w:name w:val="List Continue 4"/>
    <w:basedOn w:val="Normal"/>
    <w:rsid w:val="001E0F36"/>
    <w:pPr>
      <w:spacing w:after="120"/>
      <w:ind w:left="1440"/>
    </w:pPr>
  </w:style>
  <w:style w:type="paragraph" w:styleId="ListContinue5">
    <w:name w:val="List Continue 5"/>
    <w:basedOn w:val="Normal"/>
    <w:rsid w:val="001E0F36"/>
    <w:pPr>
      <w:spacing w:after="120"/>
      <w:ind w:left="1800"/>
    </w:pPr>
  </w:style>
  <w:style w:type="paragraph" w:styleId="ListNumber">
    <w:name w:val="List Number"/>
    <w:basedOn w:val="Normal"/>
    <w:rsid w:val="001E0F36"/>
    <w:pPr>
      <w:numPr>
        <w:numId w:val="6"/>
      </w:numPr>
    </w:pPr>
  </w:style>
  <w:style w:type="paragraph" w:styleId="ListNumber2">
    <w:name w:val="List Number 2"/>
    <w:basedOn w:val="Normal"/>
    <w:rsid w:val="001E0F36"/>
    <w:pPr>
      <w:numPr>
        <w:numId w:val="7"/>
      </w:numPr>
    </w:pPr>
  </w:style>
  <w:style w:type="paragraph" w:styleId="ListNumber3">
    <w:name w:val="List Number 3"/>
    <w:basedOn w:val="Normal"/>
    <w:rsid w:val="001E0F36"/>
    <w:pPr>
      <w:numPr>
        <w:numId w:val="8"/>
      </w:numPr>
    </w:pPr>
  </w:style>
  <w:style w:type="paragraph" w:styleId="ListNumber4">
    <w:name w:val="List Number 4"/>
    <w:basedOn w:val="Normal"/>
    <w:rsid w:val="001E0F36"/>
    <w:pPr>
      <w:numPr>
        <w:numId w:val="9"/>
      </w:numPr>
    </w:pPr>
  </w:style>
  <w:style w:type="paragraph" w:styleId="ListNumber5">
    <w:name w:val="List Number 5"/>
    <w:basedOn w:val="Normal"/>
    <w:rsid w:val="001E0F36"/>
    <w:pPr>
      <w:numPr>
        <w:numId w:val="10"/>
      </w:numPr>
    </w:pPr>
  </w:style>
  <w:style w:type="paragraph" w:styleId="MacroText">
    <w:name w:val="macro"/>
    <w:semiHidden/>
    <w:rsid w:val="001E0F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1E0F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1E0F36"/>
    <w:pPr>
      <w:ind w:left="720"/>
    </w:pPr>
  </w:style>
  <w:style w:type="paragraph" w:styleId="NoteHeading">
    <w:name w:val="Note Heading"/>
    <w:basedOn w:val="Normal"/>
    <w:next w:val="Normal"/>
    <w:rsid w:val="001E0F36"/>
  </w:style>
  <w:style w:type="paragraph" w:styleId="PlainText">
    <w:name w:val="Plain Text"/>
    <w:basedOn w:val="Normal"/>
    <w:rsid w:val="001E0F36"/>
    <w:rPr>
      <w:rFonts w:ascii="Courier New" w:hAnsi="Courier New"/>
    </w:rPr>
  </w:style>
  <w:style w:type="paragraph" w:styleId="Salutation">
    <w:name w:val="Salutation"/>
    <w:basedOn w:val="Normal"/>
    <w:next w:val="Normal"/>
    <w:rsid w:val="001E0F36"/>
  </w:style>
  <w:style w:type="paragraph" w:styleId="Signature">
    <w:name w:val="Signature"/>
    <w:basedOn w:val="Normal"/>
    <w:rsid w:val="001E0F36"/>
    <w:pPr>
      <w:ind w:left="4320"/>
    </w:pPr>
  </w:style>
  <w:style w:type="paragraph" w:styleId="Subtitle">
    <w:name w:val="Subtitle"/>
    <w:basedOn w:val="Normal"/>
    <w:qFormat/>
    <w:rsid w:val="001E0F36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1E0F3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E0F36"/>
    <w:pPr>
      <w:ind w:left="400" w:hanging="400"/>
    </w:pPr>
  </w:style>
  <w:style w:type="paragraph" w:styleId="Title">
    <w:name w:val="Title"/>
    <w:basedOn w:val="Normal"/>
    <w:link w:val="TitleChar"/>
    <w:uiPriority w:val="10"/>
    <w:qFormat/>
    <w:rsid w:val="001E0F3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1E0F36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1E0F36"/>
    <w:pPr>
      <w:spacing w:after="120"/>
      <w:ind w:left="360" w:hanging="360"/>
    </w:pPr>
  </w:style>
  <w:style w:type="paragraph" w:customStyle="1" w:styleId="BodyBull1">
    <w:name w:val="BodyBull1"/>
    <w:basedOn w:val="BodyNum"/>
    <w:rsid w:val="001E0F36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1E0F36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1E0F36"/>
    <w:pPr>
      <w:spacing w:after="26"/>
    </w:pPr>
    <w:rPr>
      <w:iCs/>
    </w:rPr>
  </w:style>
  <w:style w:type="paragraph" w:customStyle="1" w:styleId="tablehead">
    <w:name w:val="tablehead"/>
    <w:basedOn w:val="tabletext0"/>
    <w:rsid w:val="001E0F36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1E0F36"/>
    <w:pPr>
      <w:widowControl/>
      <w:spacing w:before="0" w:after="0"/>
    </w:pPr>
    <w:rPr>
      <w:b/>
      <w:shadow/>
      <w:sz w:val="24"/>
    </w:rPr>
  </w:style>
  <w:style w:type="paragraph" w:customStyle="1" w:styleId="InfoBlue">
    <w:name w:val="InfoBlue"/>
    <w:basedOn w:val="Normal"/>
    <w:next w:val="BodyText0"/>
    <w:autoRedefine/>
    <w:rsid w:val="001E0F36"/>
    <w:pPr>
      <w:spacing w:before="0" w:after="120"/>
      <w:ind w:left="720" w:right="0"/>
    </w:pPr>
    <w:rPr>
      <w:i/>
      <w:sz w:val="18"/>
    </w:rPr>
  </w:style>
  <w:style w:type="paragraph" w:styleId="BodyText0">
    <w:name w:val="Body Text"/>
    <w:basedOn w:val="Normal"/>
    <w:rsid w:val="001E0F36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paragraph" w:customStyle="1" w:styleId="zFooter">
    <w:name w:val="z:Footer"/>
    <w:basedOn w:val="Footer"/>
    <w:rsid w:val="001E0F36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1E0F36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1E0F36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1E0F36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rsid w:val="001E0F36"/>
    <w:pPr>
      <w:widowControl/>
      <w:jc w:val="both"/>
    </w:pPr>
    <w:rPr>
      <w:i/>
    </w:rPr>
  </w:style>
  <w:style w:type="paragraph" w:customStyle="1" w:styleId="body1">
    <w:name w:val="body1"/>
    <w:basedOn w:val="Normal"/>
    <w:rsid w:val="001E0F36"/>
    <w:pPr>
      <w:spacing w:after="120"/>
      <w:ind w:left="720"/>
    </w:pPr>
  </w:style>
  <w:style w:type="paragraph" w:styleId="BodyText3">
    <w:name w:val="Body Text 3"/>
    <w:basedOn w:val="Normal"/>
    <w:rsid w:val="001E0F36"/>
    <w:rPr>
      <w:i/>
      <w:iCs/>
    </w:rPr>
  </w:style>
  <w:style w:type="paragraph" w:styleId="BalloonText">
    <w:name w:val="Balloon Text"/>
    <w:basedOn w:val="Normal"/>
    <w:semiHidden/>
    <w:rsid w:val="001E0F36"/>
    <w:rPr>
      <w:rFonts w:ascii="Tahoma" w:hAnsi="Tahoma" w:cs="Tahoma"/>
      <w:sz w:val="16"/>
      <w:szCs w:val="16"/>
    </w:rPr>
  </w:style>
  <w:style w:type="paragraph" w:customStyle="1" w:styleId="TempNormal">
    <w:name w:val="TempNormal"/>
    <w:rsid w:val="00BB0872"/>
    <w:rPr>
      <w:rFonts w:ascii="Arial" w:hAnsi="Arial"/>
      <w:sz w:val="24"/>
      <w:lang w:val="en-GB" w:eastAsia="en-GB"/>
    </w:rPr>
  </w:style>
  <w:style w:type="paragraph" w:customStyle="1" w:styleId="TempNormal1">
    <w:name w:val="TempNormal1"/>
    <w:rsid w:val="00BB0872"/>
    <w:pPr>
      <w:ind w:left="567"/>
    </w:pPr>
    <w:rPr>
      <w:rFonts w:ascii="Arial" w:hAnsi="Arial"/>
      <w:sz w:val="24"/>
      <w:lang w:val="en-GB" w:eastAsia="en-GB"/>
    </w:rPr>
  </w:style>
  <w:style w:type="paragraph" w:customStyle="1" w:styleId="Tempdoc1">
    <w:name w:val="Tempdoc1"/>
    <w:basedOn w:val="Normal"/>
    <w:next w:val="TempNormal1"/>
    <w:rsid w:val="00BB0872"/>
    <w:pPr>
      <w:widowControl/>
      <w:numPr>
        <w:numId w:val="15"/>
      </w:numPr>
      <w:spacing w:before="0" w:after="0" w:line="240" w:lineRule="auto"/>
      <w:ind w:right="0"/>
    </w:pPr>
    <w:rPr>
      <w:b/>
      <w:caps/>
      <w:sz w:val="28"/>
      <w:lang w:val="en-GB" w:eastAsia="en-GB"/>
    </w:rPr>
  </w:style>
  <w:style w:type="paragraph" w:customStyle="1" w:styleId="Tempdoc2">
    <w:name w:val="Tempdoc2"/>
    <w:basedOn w:val="Normal"/>
    <w:next w:val="Normal"/>
    <w:autoRedefine/>
    <w:rsid w:val="009618C1"/>
    <w:pPr>
      <w:widowControl/>
      <w:tabs>
        <w:tab w:val="left" w:pos="0"/>
      </w:tabs>
      <w:spacing w:before="0" w:after="0" w:line="240" w:lineRule="auto"/>
      <w:ind w:left="-270" w:right="990"/>
      <w:jc w:val="both"/>
      <w:outlineLvl w:val="1"/>
    </w:pPr>
    <w:rPr>
      <w:b/>
      <w:sz w:val="24"/>
      <w:lang w:val="en-GB" w:eastAsia="en-GB"/>
    </w:rPr>
  </w:style>
  <w:style w:type="paragraph" w:customStyle="1" w:styleId="tempdoccont">
    <w:name w:val="tempdoccont"/>
    <w:basedOn w:val="TempNormal1"/>
    <w:autoRedefine/>
    <w:rsid w:val="00BB0872"/>
    <w:pPr>
      <w:ind w:left="0"/>
    </w:pPr>
    <w:rPr>
      <w:b/>
    </w:rPr>
  </w:style>
  <w:style w:type="paragraph" w:customStyle="1" w:styleId="Tempdoc3">
    <w:name w:val="Tempdoc3"/>
    <w:basedOn w:val="Normal"/>
    <w:next w:val="Normal"/>
    <w:autoRedefine/>
    <w:rsid w:val="00BB0872"/>
    <w:pPr>
      <w:widowControl/>
      <w:numPr>
        <w:ilvl w:val="2"/>
        <w:numId w:val="15"/>
      </w:numPr>
      <w:spacing w:before="0" w:after="0" w:line="240" w:lineRule="auto"/>
      <w:ind w:right="0"/>
      <w:outlineLvl w:val="1"/>
    </w:pPr>
    <w:rPr>
      <w:b/>
      <w:sz w:val="24"/>
      <w:lang w:val="en-GB" w:eastAsia="en-GB"/>
    </w:rPr>
  </w:style>
  <w:style w:type="paragraph" w:customStyle="1" w:styleId="Hidden1">
    <w:name w:val="Hidden1"/>
    <w:rsid w:val="00BB0872"/>
    <w:pPr>
      <w:ind w:left="567"/>
    </w:pPr>
    <w:rPr>
      <w:rFonts w:ascii="Arial" w:hAnsi="Arial"/>
      <w:noProof/>
      <w:vanish/>
      <w:color w:val="FF0000"/>
      <w:lang w:val="en-GB" w:eastAsia="en-GB"/>
    </w:rPr>
  </w:style>
  <w:style w:type="paragraph" w:customStyle="1" w:styleId="table1">
    <w:name w:val="table1"/>
    <w:rsid w:val="00BB0872"/>
    <w:rPr>
      <w:rFonts w:ascii="Arial" w:hAnsi="Arial"/>
      <w:b/>
      <w:noProof/>
      <w:lang w:val="en-GB" w:eastAsia="en-GB"/>
    </w:rPr>
  </w:style>
  <w:style w:type="character" w:styleId="Emphasis">
    <w:name w:val="Emphasis"/>
    <w:basedOn w:val="DefaultParagraphFont"/>
    <w:uiPriority w:val="20"/>
    <w:qFormat/>
    <w:rsid w:val="00BB0872"/>
    <w:rPr>
      <w:i/>
      <w:iCs/>
    </w:rPr>
  </w:style>
  <w:style w:type="paragraph" w:customStyle="1" w:styleId="TempNormal2">
    <w:name w:val="TempNormal2"/>
    <w:basedOn w:val="TempNormal"/>
    <w:rsid w:val="00BB0872"/>
  </w:style>
  <w:style w:type="paragraph" w:styleId="ListParagraph">
    <w:name w:val="List Paragraph"/>
    <w:basedOn w:val="Normal"/>
    <w:uiPriority w:val="34"/>
    <w:qFormat/>
    <w:rsid w:val="00BB0872"/>
    <w:pPr>
      <w:widowControl/>
      <w:spacing w:before="0" w:after="0" w:line="240" w:lineRule="auto"/>
      <w:ind w:left="720" w:right="0"/>
      <w:contextualSpacing/>
    </w:pPr>
    <w:rPr>
      <w:rFonts w:ascii="Times New Roman" w:eastAsia="MS Mincho" w:hAnsi="Times New Roman"/>
      <w:sz w:val="22"/>
    </w:rPr>
  </w:style>
  <w:style w:type="table" w:styleId="TableGrid">
    <w:name w:val="Table Grid"/>
    <w:basedOn w:val="TableNormal"/>
    <w:rsid w:val="00BB08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rsid w:val="007F4E22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7696"/>
    <w:rPr>
      <w:rFonts w:ascii="Arial" w:hAnsi="Arial"/>
      <w:b/>
      <w:color w:val="800080"/>
      <w:sz w:val="32"/>
    </w:rPr>
  </w:style>
  <w:style w:type="character" w:customStyle="1" w:styleId="Heading3Char">
    <w:name w:val="Heading 3 Char"/>
    <w:basedOn w:val="DefaultParagraphFont"/>
    <w:link w:val="Heading3"/>
    <w:rsid w:val="00737696"/>
    <w:rPr>
      <w:rFonts w:ascii="Arial" w:hAnsi="Arial"/>
      <w:b/>
      <w:bCs/>
      <w:color w:val="008000"/>
      <w:sz w:val="28"/>
    </w:rPr>
  </w:style>
  <w:style w:type="paragraph" w:customStyle="1" w:styleId="NormalJustified">
    <w:name w:val="Normal + Justified"/>
    <w:aliases w:val="Left:  0.1&quot;,Before:  6 pt,After:  6 pt,Line spacing:  ..."/>
    <w:basedOn w:val="TempNormal2"/>
    <w:rsid w:val="0039235E"/>
    <w:pPr>
      <w:ind w:left="360"/>
      <w:jc w:val="both"/>
    </w:pPr>
    <w:rPr>
      <w:rFonts w:cs="Arial"/>
      <w:bCs/>
      <w:sz w:val="20"/>
      <w:lang w:eastAsia="en-US"/>
    </w:rPr>
  </w:style>
  <w:style w:type="character" w:styleId="CommentReference">
    <w:name w:val="annotation reference"/>
    <w:basedOn w:val="DefaultParagraphFont"/>
    <w:rsid w:val="00A452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A4523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4523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A4523F"/>
    <w:rPr>
      <w:rFonts w:ascii="Arial" w:hAnsi="Arial"/>
    </w:rPr>
  </w:style>
  <w:style w:type="paragraph" w:customStyle="1" w:styleId="DecimalAligned">
    <w:name w:val="Decimal Aligned"/>
    <w:basedOn w:val="Normal"/>
    <w:uiPriority w:val="40"/>
    <w:qFormat/>
    <w:rsid w:val="006A1706"/>
    <w:pPr>
      <w:widowControl/>
      <w:tabs>
        <w:tab w:val="decimal" w:pos="360"/>
      </w:tabs>
      <w:spacing w:before="0" w:after="200" w:line="276" w:lineRule="auto"/>
      <w:ind w:right="0"/>
    </w:pPr>
    <w:rPr>
      <w:rFonts w:ascii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1706"/>
    <w:rPr>
      <w:rFonts w:ascii="Arial" w:hAnsi="Arial"/>
    </w:rPr>
  </w:style>
  <w:style w:type="character" w:styleId="SubtleEmphasis">
    <w:name w:val="Subtle Emphasis"/>
    <w:basedOn w:val="DefaultParagraphFont"/>
    <w:uiPriority w:val="19"/>
    <w:qFormat/>
    <w:rsid w:val="006A170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A1706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8A2091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EDC544BDB924BBAF8AC71C2F8E6CC" ma:contentTypeVersion="0" ma:contentTypeDescription="Create a new document." ma:contentTypeScope="" ma:versionID="9b92147944942ad8642e01456b0c2c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A392-F1D6-4358-A20D-B58F6CB9D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AE1A0-FB8D-4CCD-BCB1-0D43A1C876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8ECBEB5-BC0D-48B9-8BC6-356A51AA798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972B45-8E8F-45C1-972D-AD19C2CD7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07635AF-33B5-4574-9E63-267E4010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74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Cognizant Technology Solutions (I) Ltd.,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Design Document</dc:subject>
  <dc:creator>Cognizant Technology Solutions (I) Ltd.,</dc:creator>
  <cp:keywords>Application Development, Project Plan, Project Startup,Design Document</cp:keywords>
  <dc:description>Template for Design Document</dc:description>
  <cp:lastModifiedBy>USER</cp:lastModifiedBy>
  <cp:revision>18</cp:revision>
  <cp:lastPrinted>2002-08-28T13:54:00Z</cp:lastPrinted>
  <dcterms:created xsi:type="dcterms:W3CDTF">2012-05-30T12:22:00Z</dcterms:created>
  <dcterms:modified xsi:type="dcterms:W3CDTF">2013-08-23T04:04:00Z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0x010100765EDC544BDB924BBAF8AC71C2F8E6CC</vt:lpwstr>
  </property>
</Properties>
</file>